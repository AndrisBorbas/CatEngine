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0E2A125" w:rsidR="004851C7" w:rsidRDefault="00033281" w:rsidP="00D429F2">
      <w:pPr>
        <w:pStyle w:val="Cmlapkarstanszk"/>
      </w:pPr>
      <w:fldSimple w:instr=" DOCPROPERTY  Company  \* MERGEFORMAT ">
        <w:r w:rsidR="00C66991">
          <w:t>Irányítástechnika és Informatika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0DA2F50E" w:rsidR="0063585C" w:rsidRPr="00B50CAA" w:rsidRDefault="00033281" w:rsidP="00171054">
      <w:pPr>
        <w:pStyle w:val="Cmlapszerz"/>
      </w:pPr>
      <w:fldSimple w:instr=" AUTHOR  &quot;Borbás András&quot;  \* MERGEFORMAT ">
        <w:r w:rsidR="00C66991">
          <w:t>Borbás András</w:t>
        </w:r>
      </w:fldSimple>
    </w:p>
    <w:p w14:paraId="27E9F397" w14:textId="7297C838" w:rsidR="0063585C" w:rsidRPr="00B50CAA" w:rsidRDefault="00033281">
      <w:pPr>
        <w:pStyle w:val="Cm"/>
      </w:pPr>
      <w:fldSimple w:instr=" TITLE  &quot;3D világ tervezését támogató alkalmazás készítése&quot;  \* MERGEFORMAT ">
        <w:r w:rsidR="00C66991">
          <w:t>3D világ tervezését támogató alkalmazás készítése</w:t>
        </w:r>
      </w:fldSimple>
    </w:p>
    <w:p w14:paraId="5532B58E" w14:textId="5F0BE32C" w:rsidR="0063585C" w:rsidRPr="00B50CAA" w:rsidRDefault="009C323B" w:rsidP="009C1C93">
      <w:pPr>
        <w:pStyle w:val="Alcm"/>
      </w:pPr>
      <w:r>
        <w:fldChar w:fldCharType="begin"/>
      </w:r>
      <w:r>
        <w:instrText xml:space="preserve"> SUBJECT  \* MERGEFORMAT </w:instrText>
      </w:r>
      <w:r>
        <w:fldChar w:fldCharType="end"/>
      </w:r>
    </w:p>
    <w:p w14:paraId="156BF04A" w14:textId="2583702E" w:rsidR="0063585C" w:rsidRPr="00D429F2" w:rsidRDefault="0027041A" w:rsidP="009C1C93">
      <w:pPr>
        <w:pStyle w:val="Alcm"/>
      </w:pPr>
      <w:r>
        <mc:AlternateContent>
          <mc:Choice Requires="wps">
            <w:drawing>
              <wp:anchor distT="0" distB="0" distL="114300" distR="114300" simplePos="0" relativeHeight="251657728" behindDoc="0" locked="0" layoutInCell="1" allowOverlap="1" wp14:anchorId="7E46BA7D" wp14:editId="3836B325">
                <wp:simplePos x="0" y="0"/>
                <wp:positionH relativeFrom="page">
                  <wp:posOffset>2602865</wp:posOffset>
                </wp:positionH>
                <wp:positionV relativeFrom="paragraph">
                  <wp:posOffset>362585</wp:posOffset>
                </wp:positionV>
                <wp:extent cx="2879725" cy="1028700"/>
                <wp:effectExtent l="0" t="0" r="0" b="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45D0B458" w:rsidR="0063585C" w:rsidRDefault="00033281" w:rsidP="00171054">
                            <w:pPr>
                              <w:pStyle w:val="Cmlapszerz"/>
                            </w:pPr>
                            <w:fldSimple w:instr=" DOCPROPERTY  Manager  \* MERGEFORMAT ">
                              <w:r w:rsidR="0027041A">
                                <w:t>Fridvalszky András</w:t>
                              </w:r>
                            </w:fldSimple>
                          </w:p>
                          <w:p w14:paraId="4EC91467" w14:textId="752EF19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14058">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6BA7D" id="_x0000_t202" coordsize="21600,21600" o:spt="202" path="m,l,21600r21600,l21600,xe">
                <v:stroke joinstyle="miter"/>
                <v:path gradientshapeok="t" o:connecttype="rect"/>
              </v:shapetype>
              <v:shape id="Szövegdoboz 3"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45D0B458" w:rsidR="0063585C" w:rsidRDefault="00033281" w:rsidP="00171054">
                      <w:pPr>
                        <w:pStyle w:val="Cmlapszerz"/>
                      </w:pPr>
                      <w:fldSimple w:instr=" DOCPROPERTY  Manager  \* MERGEFORMAT ">
                        <w:r w:rsidR="0027041A">
                          <w:t>Fridvalszky András</w:t>
                        </w:r>
                      </w:fldSimple>
                    </w:p>
                    <w:p w14:paraId="4EC91467" w14:textId="752EF192"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14058">
                        <w:rPr>
                          <w:noProof/>
                        </w:rPr>
                        <w:t>2022</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63A7C89" w14:textId="0615A6FD" w:rsidR="00C66991"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03268755" w:history="1">
        <w:r w:rsidR="00C66991" w:rsidRPr="00D25BE2">
          <w:rPr>
            <w:rStyle w:val="Hiperhivatkozs"/>
            <w:noProof/>
          </w:rPr>
          <w:t>Összefoglaló</w:t>
        </w:r>
        <w:r w:rsidR="00C66991">
          <w:rPr>
            <w:noProof/>
            <w:webHidden/>
          </w:rPr>
          <w:tab/>
        </w:r>
        <w:r w:rsidR="00C66991">
          <w:rPr>
            <w:noProof/>
            <w:webHidden/>
          </w:rPr>
          <w:fldChar w:fldCharType="begin"/>
        </w:r>
        <w:r w:rsidR="00C66991">
          <w:rPr>
            <w:noProof/>
            <w:webHidden/>
          </w:rPr>
          <w:instrText xml:space="preserve"> PAGEREF _Toc103268755 \h </w:instrText>
        </w:r>
        <w:r w:rsidR="00C66991">
          <w:rPr>
            <w:noProof/>
            <w:webHidden/>
          </w:rPr>
        </w:r>
        <w:r w:rsidR="00C66991">
          <w:rPr>
            <w:noProof/>
            <w:webHidden/>
          </w:rPr>
          <w:fldChar w:fldCharType="separate"/>
        </w:r>
        <w:r w:rsidR="00C66991">
          <w:rPr>
            <w:noProof/>
            <w:webHidden/>
          </w:rPr>
          <w:t>6</w:t>
        </w:r>
        <w:r w:rsidR="00C66991">
          <w:rPr>
            <w:noProof/>
            <w:webHidden/>
          </w:rPr>
          <w:fldChar w:fldCharType="end"/>
        </w:r>
      </w:hyperlink>
    </w:p>
    <w:p w14:paraId="6CC8733A" w14:textId="51F8C4B4" w:rsidR="00C66991" w:rsidRDefault="00783C82">
      <w:pPr>
        <w:pStyle w:val="TJ1"/>
        <w:rPr>
          <w:rFonts w:asciiTheme="minorHAnsi" w:eastAsiaTheme="minorEastAsia" w:hAnsiTheme="minorHAnsi" w:cstheme="minorBidi"/>
          <w:b w:val="0"/>
          <w:noProof/>
          <w:sz w:val="22"/>
          <w:szCs w:val="22"/>
          <w:lang w:eastAsia="hu-HU"/>
        </w:rPr>
      </w:pPr>
      <w:hyperlink w:anchor="_Toc103268756" w:history="1">
        <w:r w:rsidR="00C66991" w:rsidRPr="00D25BE2">
          <w:rPr>
            <w:rStyle w:val="Hiperhivatkozs"/>
            <w:noProof/>
          </w:rPr>
          <w:t>Abstract</w:t>
        </w:r>
        <w:r w:rsidR="00C66991">
          <w:rPr>
            <w:noProof/>
            <w:webHidden/>
          </w:rPr>
          <w:tab/>
        </w:r>
        <w:r w:rsidR="00C66991">
          <w:rPr>
            <w:noProof/>
            <w:webHidden/>
          </w:rPr>
          <w:fldChar w:fldCharType="begin"/>
        </w:r>
        <w:r w:rsidR="00C66991">
          <w:rPr>
            <w:noProof/>
            <w:webHidden/>
          </w:rPr>
          <w:instrText xml:space="preserve"> PAGEREF _Toc103268756 \h </w:instrText>
        </w:r>
        <w:r w:rsidR="00C66991">
          <w:rPr>
            <w:noProof/>
            <w:webHidden/>
          </w:rPr>
        </w:r>
        <w:r w:rsidR="00C66991">
          <w:rPr>
            <w:noProof/>
            <w:webHidden/>
          </w:rPr>
          <w:fldChar w:fldCharType="separate"/>
        </w:r>
        <w:r w:rsidR="00C66991">
          <w:rPr>
            <w:noProof/>
            <w:webHidden/>
          </w:rPr>
          <w:t>7</w:t>
        </w:r>
        <w:r w:rsidR="00C66991">
          <w:rPr>
            <w:noProof/>
            <w:webHidden/>
          </w:rPr>
          <w:fldChar w:fldCharType="end"/>
        </w:r>
      </w:hyperlink>
    </w:p>
    <w:p w14:paraId="60F961A5" w14:textId="19BEA956" w:rsidR="00C66991" w:rsidRDefault="00783C82">
      <w:pPr>
        <w:pStyle w:val="TJ1"/>
        <w:rPr>
          <w:rFonts w:asciiTheme="minorHAnsi" w:eastAsiaTheme="minorEastAsia" w:hAnsiTheme="minorHAnsi" w:cstheme="minorBidi"/>
          <w:b w:val="0"/>
          <w:noProof/>
          <w:sz w:val="22"/>
          <w:szCs w:val="22"/>
          <w:lang w:eastAsia="hu-HU"/>
        </w:rPr>
      </w:pPr>
      <w:hyperlink w:anchor="_Toc103268757" w:history="1">
        <w:r w:rsidR="00C66991" w:rsidRPr="00D25BE2">
          <w:rPr>
            <w:rStyle w:val="Hiperhivatkozs"/>
            <w:noProof/>
          </w:rPr>
          <w:t>1 Bevezetés</w:t>
        </w:r>
        <w:r w:rsidR="00C66991">
          <w:rPr>
            <w:noProof/>
            <w:webHidden/>
          </w:rPr>
          <w:tab/>
        </w:r>
        <w:r w:rsidR="00C66991">
          <w:rPr>
            <w:noProof/>
            <w:webHidden/>
          </w:rPr>
          <w:fldChar w:fldCharType="begin"/>
        </w:r>
        <w:r w:rsidR="00C66991">
          <w:rPr>
            <w:noProof/>
            <w:webHidden/>
          </w:rPr>
          <w:instrText xml:space="preserve"> PAGEREF _Toc103268757 \h </w:instrText>
        </w:r>
        <w:r w:rsidR="00C66991">
          <w:rPr>
            <w:noProof/>
            <w:webHidden/>
          </w:rPr>
        </w:r>
        <w:r w:rsidR="00C66991">
          <w:rPr>
            <w:noProof/>
            <w:webHidden/>
          </w:rPr>
          <w:fldChar w:fldCharType="separate"/>
        </w:r>
        <w:r w:rsidR="00C66991">
          <w:rPr>
            <w:noProof/>
            <w:webHidden/>
          </w:rPr>
          <w:t>8</w:t>
        </w:r>
        <w:r w:rsidR="00C66991">
          <w:rPr>
            <w:noProof/>
            <w:webHidden/>
          </w:rPr>
          <w:fldChar w:fldCharType="end"/>
        </w:r>
      </w:hyperlink>
    </w:p>
    <w:p w14:paraId="5A23CE3B" w14:textId="7BD8D16A" w:rsidR="00C66991" w:rsidRDefault="00783C82">
      <w:pPr>
        <w:pStyle w:val="TJ2"/>
        <w:tabs>
          <w:tab w:val="right" w:leader="dot" w:pos="8494"/>
        </w:tabs>
        <w:rPr>
          <w:rFonts w:asciiTheme="minorHAnsi" w:eastAsiaTheme="minorEastAsia" w:hAnsiTheme="minorHAnsi" w:cstheme="minorBidi"/>
          <w:noProof/>
          <w:sz w:val="22"/>
          <w:szCs w:val="22"/>
          <w:lang w:eastAsia="hu-HU"/>
        </w:rPr>
      </w:pPr>
      <w:hyperlink w:anchor="_Toc103268758" w:history="1">
        <w:r w:rsidR="00C66991" w:rsidRPr="00D25BE2">
          <w:rPr>
            <w:rStyle w:val="Hiperhivatkozs"/>
            <w:noProof/>
          </w:rPr>
          <w:t>1.1 Előzmények</w:t>
        </w:r>
        <w:r w:rsidR="00C66991">
          <w:rPr>
            <w:noProof/>
            <w:webHidden/>
          </w:rPr>
          <w:tab/>
        </w:r>
        <w:r w:rsidR="00C66991">
          <w:rPr>
            <w:noProof/>
            <w:webHidden/>
          </w:rPr>
          <w:fldChar w:fldCharType="begin"/>
        </w:r>
        <w:r w:rsidR="00C66991">
          <w:rPr>
            <w:noProof/>
            <w:webHidden/>
          </w:rPr>
          <w:instrText xml:space="preserve"> PAGEREF _Toc103268758 \h </w:instrText>
        </w:r>
        <w:r w:rsidR="00C66991">
          <w:rPr>
            <w:noProof/>
            <w:webHidden/>
          </w:rPr>
        </w:r>
        <w:r w:rsidR="00C66991">
          <w:rPr>
            <w:noProof/>
            <w:webHidden/>
          </w:rPr>
          <w:fldChar w:fldCharType="separate"/>
        </w:r>
        <w:r w:rsidR="00C66991">
          <w:rPr>
            <w:noProof/>
            <w:webHidden/>
          </w:rPr>
          <w:t>8</w:t>
        </w:r>
        <w:r w:rsidR="00C66991">
          <w:rPr>
            <w:noProof/>
            <w:webHidden/>
          </w:rPr>
          <w:fldChar w:fldCharType="end"/>
        </w:r>
      </w:hyperlink>
    </w:p>
    <w:p w14:paraId="2AAB9EBA" w14:textId="47BFAA9A" w:rsidR="00C66991" w:rsidRDefault="00783C82">
      <w:pPr>
        <w:pStyle w:val="TJ2"/>
        <w:tabs>
          <w:tab w:val="right" w:leader="dot" w:pos="8494"/>
        </w:tabs>
        <w:rPr>
          <w:rFonts w:asciiTheme="minorHAnsi" w:eastAsiaTheme="minorEastAsia" w:hAnsiTheme="minorHAnsi" w:cstheme="minorBidi"/>
          <w:noProof/>
          <w:sz w:val="22"/>
          <w:szCs w:val="22"/>
          <w:lang w:eastAsia="hu-HU"/>
        </w:rPr>
      </w:pPr>
      <w:hyperlink w:anchor="_Toc103268759" w:history="1">
        <w:r w:rsidR="00C66991" w:rsidRPr="00D25BE2">
          <w:rPr>
            <w:rStyle w:val="Hiperhivatkozs"/>
            <w:noProof/>
          </w:rPr>
          <w:t>1.2 Feladat bemutatása</w:t>
        </w:r>
        <w:r w:rsidR="00C66991">
          <w:rPr>
            <w:noProof/>
            <w:webHidden/>
          </w:rPr>
          <w:tab/>
        </w:r>
        <w:r w:rsidR="00C66991">
          <w:rPr>
            <w:noProof/>
            <w:webHidden/>
          </w:rPr>
          <w:fldChar w:fldCharType="begin"/>
        </w:r>
        <w:r w:rsidR="00C66991">
          <w:rPr>
            <w:noProof/>
            <w:webHidden/>
          </w:rPr>
          <w:instrText xml:space="preserve"> PAGEREF _Toc103268759 \h </w:instrText>
        </w:r>
        <w:r w:rsidR="00C66991">
          <w:rPr>
            <w:noProof/>
            <w:webHidden/>
          </w:rPr>
        </w:r>
        <w:r w:rsidR="00C66991">
          <w:rPr>
            <w:noProof/>
            <w:webHidden/>
          </w:rPr>
          <w:fldChar w:fldCharType="separate"/>
        </w:r>
        <w:r w:rsidR="00C66991">
          <w:rPr>
            <w:noProof/>
            <w:webHidden/>
          </w:rPr>
          <w:t>8</w:t>
        </w:r>
        <w:r w:rsidR="00C66991">
          <w:rPr>
            <w:noProof/>
            <w:webHidden/>
          </w:rPr>
          <w:fldChar w:fldCharType="end"/>
        </w:r>
      </w:hyperlink>
    </w:p>
    <w:p w14:paraId="14F511A0" w14:textId="304C27F7" w:rsidR="00C66991" w:rsidRDefault="00783C82">
      <w:pPr>
        <w:pStyle w:val="TJ1"/>
        <w:rPr>
          <w:rFonts w:asciiTheme="minorHAnsi" w:eastAsiaTheme="minorEastAsia" w:hAnsiTheme="minorHAnsi" w:cstheme="minorBidi"/>
          <w:b w:val="0"/>
          <w:noProof/>
          <w:sz w:val="22"/>
          <w:szCs w:val="22"/>
          <w:lang w:eastAsia="hu-HU"/>
        </w:rPr>
      </w:pPr>
      <w:hyperlink w:anchor="_Toc103268760" w:history="1">
        <w:r w:rsidR="00C66991" w:rsidRPr="00D25BE2">
          <w:rPr>
            <w:rStyle w:val="Hiperhivatkozs"/>
            <w:noProof/>
          </w:rPr>
          <w:t>2 CatEngine</w:t>
        </w:r>
        <w:r w:rsidR="00C66991">
          <w:rPr>
            <w:noProof/>
            <w:webHidden/>
          </w:rPr>
          <w:tab/>
        </w:r>
        <w:r w:rsidR="00C66991">
          <w:rPr>
            <w:noProof/>
            <w:webHidden/>
          </w:rPr>
          <w:fldChar w:fldCharType="begin"/>
        </w:r>
        <w:r w:rsidR="00C66991">
          <w:rPr>
            <w:noProof/>
            <w:webHidden/>
          </w:rPr>
          <w:instrText xml:space="preserve"> PAGEREF _Toc103268760 \h </w:instrText>
        </w:r>
        <w:r w:rsidR="00C66991">
          <w:rPr>
            <w:noProof/>
            <w:webHidden/>
          </w:rPr>
        </w:r>
        <w:r w:rsidR="00C66991">
          <w:rPr>
            <w:noProof/>
            <w:webHidden/>
          </w:rPr>
          <w:fldChar w:fldCharType="separate"/>
        </w:r>
        <w:r w:rsidR="00C66991">
          <w:rPr>
            <w:noProof/>
            <w:webHidden/>
          </w:rPr>
          <w:t>9</w:t>
        </w:r>
        <w:r w:rsidR="00C66991">
          <w:rPr>
            <w:noProof/>
            <w:webHidden/>
          </w:rPr>
          <w:fldChar w:fldCharType="end"/>
        </w:r>
      </w:hyperlink>
    </w:p>
    <w:p w14:paraId="18B1E89D" w14:textId="213B3D33" w:rsidR="00C66991" w:rsidRDefault="00783C82">
      <w:pPr>
        <w:pStyle w:val="TJ2"/>
        <w:tabs>
          <w:tab w:val="right" w:leader="dot" w:pos="8494"/>
        </w:tabs>
        <w:rPr>
          <w:rFonts w:asciiTheme="minorHAnsi" w:eastAsiaTheme="minorEastAsia" w:hAnsiTheme="minorHAnsi" w:cstheme="minorBidi"/>
          <w:noProof/>
          <w:sz w:val="22"/>
          <w:szCs w:val="22"/>
          <w:lang w:eastAsia="hu-HU"/>
        </w:rPr>
      </w:pPr>
      <w:hyperlink w:anchor="_Toc103268761" w:history="1">
        <w:r w:rsidR="00C66991" w:rsidRPr="00D25BE2">
          <w:rPr>
            <w:rStyle w:val="Hiperhivatkozs"/>
            <w:noProof/>
          </w:rPr>
          <w:t>2.1 Történet</w:t>
        </w:r>
        <w:r w:rsidR="00C66991">
          <w:rPr>
            <w:noProof/>
            <w:webHidden/>
          </w:rPr>
          <w:tab/>
        </w:r>
        <w:r w:rsidR="00C66991">
          <w:rPr>
            <w:noProof/>
            <w:webHidden/>
          </w:rPr>
          <w:fldChar w:fldCharType="begin"/>
        </w:r>
        <w:r w:rsidR="00C66991">
          <w:rPr>
            <w:noProof/>
            <w:webHidden/>
          </w:rPr>
          <w:instrText xml:space="preserve"> PAGEREF _Toc103268761 \h </w:instrText>
        </w:r>
        <w:r w:rsidR="00C66991">
          <w:rPr>
            <w:noProof/>
            <w:webHidden/>
          </w:rPr>
        </w:r>
        <w:r w:rsidR="00C66991">
          <w:rPr>
            <w:noProof/>
            <w:webHidden/>
          </w:rPr>
          <w:fldChar w:fldCharType="separate"/>
        </w:r>
        <w:r w:rsidR="00C66991">
          <w:rPr>
            <w:noProof/>
            <w:webHidden/>
          </w:rPr>
          <w:t>9</w:t>
        </w:r>
        <w:r w:rsidR="00C66991">
          <w:rPr>
            <w:noProof/>
            <w:webHidden/>
          </w:rPr>
          <w:fldChar w:fldCharType="end"/>
        </w:r>
      </w:hyperlink>
    </w:p>
    <w:p w14:paraId="7C359F6E" w14:textId="087FCB64" w:rsidR="00C66991" w:rsidRDefault="00783C82">
      <w:pPr>
        <w:pStyle w:val="TJ2"/>
        <w:tabs>
          <w:tab w:val="right" w:leader="dot" w:pos="8494"/>
        </w:tabs>
        <w:rPr>
          <w:rFonts w:asciiTheme="minorHAnsi" w:eastAsiaTheme="minorEastAsia" w:hAnsiTheme="minorHAnsi" w:cstheme="minorBidi"/>
          <w:noProof/>
          <w:sz w:val="22"/>
          <w:szCs w:val="22"/>
          <w:lang w:eastAsia="hu-HU"/>
        </w:rPr>
      </w:pPr>
      <w:hyperlink w:anchor="_Toc103268762" w:history="1">
        <w:r w:rsidR="00C66991" w:rsidRPr="00D25BE2">
          <w:rPr>
            <w:rStyle w:val="Hiperhivatkozs"/>
            <w:noProof/>
          </w:rPr>
          <w:t>2.2 Felhasznált technológiák</w:t>
        </w:r>
        <w:r w:rsidR="00C66991">
          <w:rPr>
            <w:noProof/>
            <w:webHidden/>
          </w:rPr>
          <w:tab/>
        </w:r>
        <w:r w:rsidR="00C66991">
          <w:rPr>
            <w:noProof/>
            <w:webHidden/>
          </w:rPr>
          <w:fldChar w:fldCharType="begin"/>
        </w:r>
        <w:r w:rsidR="00C66991">
          <w:rPr>
            <w:noProof/>
            <w:webHidden/>
          </w:rPr>
          <w:instrText xml:space="preserve"> PAGEREF _Toc103268762 \h </w:instrText>
        </w:r>
        <w:r w:rsidR="00C66991">
          <w:rPr>
            <w:noProof/>
            <w:webHidden/>
          </w:rPr>
        </w:r>
        <w:r w:rsidR="00C66991">
          <w:rPr>
            <w:noProof/>
            <w:webHidden/>
          </w:rPr>
          <w:fldChar w:fldCharType="separate"/>
        </w:r>
        <w:r w:rsidR="00C66991">
          <w:rPr>
            <w:noProof/>
            <w:webHidden/>
          </w:rPr>
          <w:t>9</w:t>
        </w:r>
        <w:r w:rsidR="00C66991">
          <w:rPr>
            <w:noProof/>
            <w:webHidden/>
          </w:rPr>
          <w:fldChar w:fldCharType="end"/>
        </w:r>
      </w:hyperlink>
    </w:p>
    <w:p w14:paraId="30323B58" w14:textId="3B4999ED" w:rsidR="00C66991" w:rsidRDefault="00783C82">
      <w:pPr>
        <w:pStyle w:val="TJ3"/>
        <w:tabs>
          <w:tab w:val="right" w:leader="dot" w:pos="8494"/>
        </w:tabs>
        <w:rPr>
          <w:rFonts w:asciiTheme="minorHAnsi" w:eastAsiaTheme="minorEastAsia" w:hAnsiTheme="minorHAnsi" w:cstheme="minorBidi"/>
          <w:noProof/>
          <w:sz w:val="22"/>
          <w:szCs w:val="22"/>
          <w:lang w:eastAsia="hu-HU"/>
        </w:rPr>
      </w:pPr>
      <w:hyperlink w:anchor="_Toc103268763" w:history="1">
        <w:r w:rsidR="00C66991" w:rsidRPr="00D25BE2">
          <w:rPr>
            <w:rStyle w:val="Hiperhivatkozs"/>
            <w:noProof/>
          </w:rPr>
          <w:t>2.2.1 GitHub[5] és GitKraken[6]</w:t>
        </w:r>
        <w:r w:rsidR="00C66991">
          <w:rPr>
            <w:noProof/>
            <w:webHidden/>
          </w:rPr>
          <w:tab/>
        </w:r>
        <w:r w:rsidR="00C66991">
          <w:rPr>
            <w:noProof/>
            <w:webHidden/>
          </w:rPr>
          <w:fldChar w:fldCharType="begin"/>
        </w:r>
        <w:r w:rsidR="00C66991">
          <w:rPr>
            <w:noProof/>
            <w:webHidden/>
          </w:rPr>
          <w:instrText xml:space="preserve"> PAGEREF _Toc103268763 \h </w:instrText>
        </w:r>
        <w:r w:rsidR="00C66991">
          <w:rPr>
            <w:noProof/>
            <w:webHidden/>
          </w:rPr>
        </w:r>
        <w:r w:rsidR="00C66991">
          <w:rPr>
            <w:noProof/>
            <w:webHidden/>
          </w:rPr>
          <w:fldChar w:fldCharType="separate"/>
        </w:r>
        <w:r w:rsidR="00C66991">
          <w:rPr>
            <w:noProof/>
            <w:webHidden/>
          </w:rPr>
          <w:t>9</w:t>
        </w:r>
        <w:r w:rsidR="00C66991">
          <w:rPr>
            <w:noProof/>
            <w:webHidden/>
          </w:rPr>
          <w:fldChar w:fldCharType="end"/>
        </w:r>
      </w:hyperlink>
    </w:p>
    <w:p w14:paraId="121B6687" w14:textId="230DFE8F" w:rsidR="00C66991" w:rsidRDefault="00783C82">
      <w:pPr>
        <w:pStyle w:val="TJ1"/>
        <w:rPr>
          <w:rFonts w:asciiTheme="minorHAnsi" w:eastAsiaTheme="minorEastAsia" w:hAnsiTheme="minorHAnsi" w:cstheme="minorBidi"/>
          <w:b w:val="0"/>
          <w:noProof/>
          <w:sz w:val="22"/>
          <w:szCs w:val="22"/>
          <w:lang w:eastAsia="hu-HU"/>
        </w:rPr>
      </w:pPr>
      <w:hyperlink w:anchor="_Toc103268764" w:history="1">
        <w:r w:rsidR="00C66991" w:rsidRPr="00D25BE2">
          <w:rPr>
            <w:rStyle w:val="Hiperhivatkozs"/>
            <w:noProof/>
          </w:rPr>
          <w:t>3 Howto</w:t>
        </w:r>
        <w:r w:rsidR="00C66991">
          <w:rPr>
            <w:noProof/>
            <w:webHidden/>
          </w:rPr>
          <w:tab/>
        </w:r>
        <w:r w:rsidR="00C66991">
          <w:rPr>
            <w:noProof/>
            <w:webHidden/>
          </w:rPr>
          <w:fldChar w:fldCharType="begin"/>
        </w:r>
        <w:r w:rsidR="00C66991">
          <w:rPr>
            <w:noProof/>
            <w:webHidden/>
          </w:rPr>
          <w:instrText xml:space="preserve"> PAGEREF _Toc103268764 \h </w:instrText>
        </w:r>
        <w:r w:rsidR="00C66991">
          <w:rPr>
            <w:noProof/>
            <w:webHidden/>
          </w:rPr>
        </w:r>
        <w:r w:rsidR="00C66991">
          <w:rPr>
            <w:noProof/>
            <w:webHidden/>
          </w:rPr>
          <w:fldChar w:fldCharType="separate"/>
        </w:r>
        <w:r w:rsidR="00C66991">
          <w:rPr>
            <w:noProof/>
            <w:webHidden/>
          </w:rPr>
          <w:t>10</w:t>
        </w:r>
        <w:r w:rsidR="00C66991">
          <w:rPr>
            <w:noProof/>
            <w:webHidden/>
          </w:rPr>
          <w:fldChar w:fldCharType="end"/>
        </w:r>
      </w:hyperlink>
    </w:p>
    <w:p w14:paraId="40390E6D" w14:textId="3AC445A0" w:rsidR="00C66991" w:rsidRDefault="00783C82">
      <w:pPr>
        <w:pStyle w:val="TJ3"/>
        <w:tabs>
          <w:tab w:val="right" w:leader="dot" w:pos="8494"/>
        </w:tabs>
        <w:rPr>
          <w:rFonts w:asciiTheme="minorHAnsi" w:eastAsiaTheme="minorEastAsia" w:hAnsiTheme="minorHAnsi" w:cstheme="minorBidi"/>
          <w:noProof/>
          <w:sz w:val="22"/>
          <w:szCs w:val="22"/>
          <w:lang w:eastAsia="hu-HU"/>
        </w:rPr>
      </w:pPr>
      <w:hyperlink w:anchor="_Toc103268765" w:history="1">
        <w:r w:rsidR="00C66991" w:rsidRPr="00D25BE2">
          <w:rPr>
            <w:rStyle w:val="Hiperhivatkozs"/>
            <w:noProof/>
          </w:rPr>
          <w:t>3.1.1 Címsorok</w:t>
        </w:r>
        <w:r w:rsidR="00C66991">
          <w:rPr>
            <w:noProof/>
            <w:webHidden/>
          </w:rPr>
          <w:tab/>
        </w:r>
        <w:r w:rsidR="00C66991">
          <w:rPr>
            <w:noProof/>
            <w:webHidden/>
          </w:rPr>
          <w:fldChar w:fldCharType="begin"/>
        </w:r>
        <w:r w:rsidR="00C66991">
          <w:rPr>
            <w:noProof/>
            <w:webHidden/>
          </w:rPr>
          <w:instrText xml:space="preserve"> PAGEREF _Toc103268765 \h </w:instrText>
        </w:r>
        <w:r w:rsidR="00C66991">
          <w:rPr>
            <w:noProof/>
            <w:webHidden/>
          </w:rPr>
        </w:r>
        <w:r w:rsidR="00C66991">
          <w:rPr>
            <w:noProof/>
            <w:webHidden/>
          </w:rPr>
          <w:fldChar w:fldCharType="separate"/>
        </w:r>
        <w:r w:rsidR="00C66991">
          <w:rPr>
            <w:noProof/>
            <w:webHidden/>
          </w:rPr>
          <w:t>10</w:t>
        </w:r>
        <w:r w:rsidR="00C66991">
          <w:rPr>
            <w:noProof/>
            <w:webHidden/>
          </w:rPr>
          <w:fldChar w:fldCharType="end"/>
        </w:r>
      </w:hyperlink>
    </w:p>
    <w:p w14:paraId="67EB4D14" w14:textId="12C64ADC" w:rsidR="00C66991" w:rsidRDefault="00783C82">
      <w:pPr>
        <w:pStyle w:val="TJ3"/>
        <w:tabs>
          <w:tab w:val="right" w:leader="dot" w:pos="8494"/>
        </w:tabs>
        <w:rPr>
          <w:rFonts w:asciiTheme="minorHAnsi" w:eastAsiaTheme="minorEastAsia" w:hAnsiTheme="minorHAnsi" w:cstheme="minorBidi"/>
          <w:noProof/>
          <w:sz w:val="22"/>
          <w:szCs w:val="22"/>
          <w:lang w:eastAsia="hu-HU"/>
        </w:rPr>
      </w:pPr>
      <w:hyperlink w:anchor="_Toc103268766" w:history="1">
        <w:r w:rsidR="00C66991" w:rsidRPr="00D25BE2">
          <w:rPr>
            <w:rStyle w:val="Hiperhivatkozs"/>
            <w:noProof/>
          </w:rPr>
          <w:t>3.1.2 Képek</w:t>
        </w:r>
        <w:r w:rsidR="00C66991">
          <w:rPr>
            <w:noProof/>
            <w:webHidden/>
          </w:rPr>
          <w:tab/>
        </w:r>
        <w:r w:rsidR="00C66991">
          <w:rPr>
            <w:noProof/>
            <w:webHidden/>
          </w:rPr>
          <w:fldChar w:fldCharType="begin"/>
        </w:r>
        <w:r w:rsidR="00C66991">
          <w:rPr>
            <w:noProof/>
            <w:webHidden/>
          </w:rPr>
          <w:instrText xml:space="preserve"> PAGEREF _Toc103268766 \h </w:instrText>
        </w:r>
        <w:r w:rsidR="00C66991">
          <w:rPr>
            <w:noProof/>
            <w:webHidden/>
          </w:rPr>
        </w:r>
        <w:r w:rsidR="00C66991">
          <w:rPr>
            <w:noProof/>
            <w:webHidden/>
          </w:rPr>
          <w:fldChar w:fldCharType="separate"/>
        </w:r>
        <w:r w:rsidR="00C66991">
          <w:rPr>
            <w:noProof/>
            <w:webHidden/>
          </w:rPr>
          <w:t>10</w:t>
        </w:r>
        <w:r w:rsidR="00C66991">
          <w:rPr>
            <w:noProof/>
            <w:webHidden/>
          </w:rPr>
          <w:fldChar w:fldCharType="end"/>
        </w:r>
      </w:hyperlink>
    </w:p>
    <w:p w14:paraId="48F8DE2B" w14:textId="76557736" w:rsidR="00C66991" w:rsidRDefault="00783C82">
      <w:pPr>
        <w:pStyle w:val="TJ3"/>
        <w:tabs>
          <w:tab w:val="right" w:leader="dot" w:pos="8494"/>
        </w:tabs>
        <w:rPr>
          <w:rFonts w:asciiTheme="minorHAnsi" w:eastAsiaTheme="minorEastAsia" w:hAnsiTheme="minorHAnsi" w:cstheme="minorBidi"/>
          <w:noProof/>
          <w:sz w:val="22"/>
          <w:szCs w:val="22"/>
          <w:lang w:eastAsia="hu-HU"/>
        </w:rPr>
      </w:pPr>
      <w:hyperlink w:anchor="_Toc103268767" w:history="1">
        <w:r w:rsidR="00C66991" w:rsidRPr="00D25BE2">
          <w:rPr>
            <w:rStyle w:val="Hiperhivatkozs"/>
            <w:noProof/>
          </w:rPr>
          <w:t>3.1.3 Kódrészletek</w:t>
        </w:r>
        <w:r w:rsidR="00C66991">
          <w:rPr>
            <w:noProof/>
            <w:webHidden/>
          </w:rPr>
          <w:tab/>
        </w:r>
        <w:r w:rsidR="00C66991">
          <w:rPr>
            <w:noProof/>
            <w:webHidden/>
          </w:rPr>
          <w:fldChar w:fldCharType="begin"/>
        </w:r>
        <w:r w:rsidR="00C66991">
          <w:rPr>
            <w:noProof/>
            <w:webHidden/>
          </w:rPr>
          <w:instrText xml:space="preserve"> PAGEREF _Toc103268767 \h </w:instrText>
        </w:r>
        <w:r w:rsidR="00C66991">
          <w:rPr>
            <w:noProof/>
            <w:webHidden/>
          </w:rPr>
        </w:r>
        <w:r w:rsidR="00C66991">
          <w:rPr>
            <w:noProof/>
            <w:webHidden/>
          </w:rPr>
          <w:fldChar w:fldCharType="separate"/>
        </w:r>
        <w:r w:rsidR="00C66991">
          <w:rPr>
            <w:noProof/>
            <w:webHidden/>
          </w:rPr>
          <w:t>10</w:t>
        </w:r>
        <w:r w:rsidR="00C66991">
          <w:rPr>
            <w:noProof/>
            <w:webHidden/>
          </w:rPr>
          <w:fldChar w:fldCharType="end"/>
        </w:r>
      </w:hyperlink>
    </w:p>
    <w:p w14:paraId="0E6FF2AA" w14:textId="34C584F0" w:rsidR="00C66991" w:rsidRDefault="00783C82">
      <w:pPr>
        <w:pStyle w:val="TJ3"/>
        <w:tabs>
          <w:tab w:val="right" w:leader="dot" w:pos="8494"/>
        </w:tabs>
        <w:rPr>
          <w:rFonts w:asciiTheme="minorHAnsi" w:eastAsiaTheme="minorEastAsia" w:hAnsiTheme="minorHAnsi" w:cstheme="minorBidi"/>
          <w:noProof/>
          <w:sz w:val="22"/>
          <w:szCs w:val="22"/>
          <w:lang w:eastAsia="hu-HU"/>
        </w:rPr>
      </w:pPr>
      <w:hyperlink w:anchor="_Toc103268768" w:history="1">
        <w:r w:rsidR="00C66991" w:rsidRPr="00D25BE2">
          <w:rPr>
            <w:rStyle w:val="Hiperhivatkozs"/>
            <w:noProof/>
          </w:rPr>
          <w:t>3.1.4 Irodalomjegyzék</w:t>
        </w:r>
        <w:r w:rsidR="00C66991">
          <w:rPr>
            <w:noProof/>
            <w:webHidden/>
          </w:rPr>
          <w:tab/>
        </w:r>
        <w:r w:rsidR="00C66991">
          <w:rPr>
            <w:noProof/>
            <w:webHidden/>
          </w:rPr>
          <w:fldChar w:fldCharType="begin"/>
        </w:r>
        <w:r w:rsidR="00C66991">
          <w:rPr>
            <w:noProof/>
            <w:webHidden/>
          </w:rPr>
          <w:instrText xml:space="preserve"> PAGEREF _Toc103268768 \h </w:instrText>
        </w:r>
        <w:r w:rsidR="00C66991">
          <w:rPr>
            <w:noProof/>
            <w:webHidden/>
          </w:rPr>
        </w:r>
        <w:r w:rsidR="00C66991">
          <w:rPr>
            <w:noProof/>
            <w:webHidden/>
          </w:rPr>
          <w:fldChar w:fldCharType="separate"/>
        </w:r>
        <w:r w:rsidR="00C66991">
          <w:rPr>
            <w:noProof/>
            <w:webHidden/>
          </w:rPr>
          <w:t>10</w:t>
        </w:r>
        <w:r w:rsidR="00C66991">
          <w:rPr>
            <w:noProof/>
            <w:webHidden/>
          </w:rPr>
          <w:fldChar w:fldCharType="end"/>
        </w:r>
      </w:hyperlink>
    </w:p>
    <w:p w14:paraId="77BD0B77" w14:textId="4F705F28" w:rsidR="00C66991" w:rsidRDefault="00783C82">
      <w:pPr>
        <w:pStyle w:val="TJ1"/>
        <w:rPr>
          <w:rFonts w:asciiTheme="minorHAnsi" w:eastAsiaTheme="minorEastAsia" w:hAnsiTheme="minorHAnsi" w:cstheme="minorBidi"/>
          <w:b w:val="0"/>
          <w:noProof/>
          <w:sz w:val="22"/>
          <w:szCs w:val="22"/>
          <w:lang w:eastAsia="hu-HU"/>
        </w:rPr>
      </w:pPr>
      <w:hyperlink w:anchor="_Toc103268769" w:history="1">
        <w:r w:rsidR="00C66991" w:rsidRPr="00D25BE2">
          <w:rPr>
            <w:rStyle w:val="Hiperhivatkozs"/>
            <w:noProof/>
          </w:rPr>
          <w:t>4 Utolsó simítások</w:t>
        </w:r>
        <w:r w:rsidR="00C66991">
          <w:rPr>
            <w:noProof/>
            <w:webHidden/>
          </w:rPr>
          <w:tab/>
        </w:r>
        <w:r w:rsidR="00C66991">
          <w:rPr>
            <w:noProof/>
            <w:webHidden/>
          </w:rPr>
          <w:fldChar w:fldCharType="begin"/>
        </w:r>
        <w:r w:rsidR="00C66991">
          <w:rPr>
            <w:noProof/>
            <w:webHidden/>
          </w:rPr>
          <w:instrText xml:space="preserve"> PAGEREF _Toc103268769 \h </w:instrText>
        </w:r>
        <w:r w:rsidR="00C66991">
          <w:rPr>
            <w:noProof/>
            <w:webHidden/>
          </w:rPr>
        </w:r>
        <w:r w:rsidR="00C66991">
          <w:rPr>
            <w:noProof/>
            <w:webHidden/>
          </w:rPr>
          <w:fldChar w:fldCharType="separate"/>
        </w:r>
        <w:r w:rsidR="00C66991">
          <w:rPr>
            <w:noProof/>
            <w:webHidden/>
          </w:rPr>
          <w:t>11</w:t>
        </w:r>
        <w:r w:rsidR="00C66991">
          <w:rPr>
            <w:noProof/>
            <w:webHidden/>
          </w:rPr>
          <w:fldChar w:fldCharType="end"/>
        </w:r>
      </w:hyperlink>
    </w:p>
    <w:p w14:paraId="2A6DDEC6" w14:textId="09231CCB" w:rsidR="00C66991" w:rsidRDefault="00783C82">
      <w:pPr>
        <w:pStyle w:val="TJ1"/>
        <w:rPr>
          <w:rFonts w:asciiTheme="minorHAnsi" w:eastAsiaTheme="minorEastAsia" w:hAnsiTheme="minorHAnsi" w:cstheme="minorBidi"/>
          <w:b w:val="0"/>
          <w:noProof/>
          <w:sz w:val="22"/>
          <w:szCs w:val="22"/>
          <w:lang w:eastAsia="hu-HU"/>
        </w:rPr>
      </w:pPr>
      <w:hyperlink w:anchor="_Toc103268770" w:history="1">
        <w:r w:rsidR="00C66991" w:rsidRPr="00D25BE2">
          <w:rPr>
            <w:rStyle w:val="Hiperhivatkozs"/>
            <w:noProof/>
          </w:rPr>
          <w:t>Irodalomjegyzék</w:t>
        </w:r>
        <w:r w:rsidR="00C66991">
          <w:rPr>
            <w:noProof/>
            <w:webHidden/>
          </w:rPr>
          <w:tab/>
        </w:r>
        <w:r w:rsidR="00C66991">
          <w:rPr>
            <w:noProof/>
            <w:webHidden/>
          </w:rPr>
          <w:fldChar w:fldCharType="begin"/>
        </w:r>
        <w:r w:rsidR="00C66991">
          <w:rPr>
            <w:noProof/>
            <w:webHidden/>
          </w:rPr>
          <w:instrText xml:space="preserve"> PAGEREF _Toc103268770 \h </w:instrText>
        </w:r>
        <w:r w:rsidR="00C66991">
          <w:rPr>
            <w:noProof/>
            <w:webHidden/>
          </w:rPr>
        </w:r>
        <w:r w:rsidR="00C66991">
          <w:rPr>
            <w:noProof/>
            <w:webHidden/>
          </w:rPr>
          <w:fldChar w:fldCharType="separate"/>
        </w:r>
        <w:r w:rsidR="00C66991">
          <w:rPr>
            <w:noProof/>
            <w:webHidden/>
          </w:rPr>
          <w:t>12</w:t>
        </w:r>
        <w:r w:rsidR="00C66991">
          <w:rPr>
            <w:noProof/>
            <w:webHidden/>
          </w:rPr>
          <w:fldChar w:fldCharType="end"/>
        </w:r>
      </w:hyperlink>
    </w:p>
    <w:p w14:paraId="54082639" w14:textId="4B8CD4D7" w:rsidR="00C66991" w:rsidRDefault="00783C82">
      <w:pPr>
        <w:pStyle w:val="TJ1"/>
        <w:rPr>
          <w:rFonts w:asciiTheme="minorHAnsi" w:eastAsiaTheme="minorEastAsia" w:hAnsiTheme="minorHAnsi" w:cstheme="minorBidi"/>
          <w:b w:val="0"/>
          <w:noProof/>
          <w:sz w:val="22"/>
          <w:szCs w:val="22"/>
          <w:lang w:eastAsia="hu-HU"/>
        </w:rPr>
      </w:pPr>
      <w:hyperlink w:anchor="_Toc103268771" w:history="1">
        <w:r w:rsidR="00C66991" w:rsidRPr="00D25BE2">
          <w:rPr>
            <w:rStyle w:val="Hiperhivatkozs"/>
            <w:noProof/>
          </w:rPr>
          <w:t>Függelék</w:t>
        </w:r>
        <w:r w:rsidR="00C66991">
          <w:rPr>
            <w:noProof/>
            <w:webHidden/>
          </w:rPr>
          <w:tab/>
        </w:r>
        <w:r w:rsidR="00C66991">
          <w:rPr>
            <w:noProof/>
            <w:webHidden/>
          </w:rPr>
          <w:fldChar w:fldCharType="begin"/>
        </w:r>
        <w:r w:rsidR="00C66991">
          <w:rPr>
            <w:noProof/>
            <w:webHidden/>
          </w:rPr>
          <w:instrText xml:space="preserve"> PAGEREF _Toc103268771 \h </w:instrText>
        </w:r>
        <w:r w:rsidR="00C66991">
          <w:rPr>
            <w:noProof/>
            <w:webHidden/>
          </w:rPr>
        </w:r>
        <w:r w:rsidR="00C66991">
          <w:rPr>
            <w:noProof/>
            <w:webHidden/>
          </w:rPr>
          <w:fldChar w:fldCharType="separate"/>
        </w:r>
        <w:r w:rsidR="00C66991">
          <w:rPr>
            <w:noProof/>
            <w:webHidden/>
          </w:rPr>
          <w:t>13</w:t>
        </w:r>
        <w:r w:rsidR="00C66991">
          <w:rPr>
            <w:noProof/>
            <w:webHidden/>
          </w:rPr>
          <w:fldChar w:fldCharType="end"/>
        </w:r>
      </w:hyperlink>
    </w:p>
    <w:p w14:paraId="01B0DC16" w14:textId="57AF3FCF"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2157D4A6"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C66991">
        <w:rPr>
          <w:b/>
          <w:bCs/>
          <w:noProof/>
        </w:rPr>
        <w:t>Borbás Andrá</w:t>
      </w:r>
      <w:r w:rsidR="00C66991" w:rsidRPr="00014058">
        <w:rPr>
          <w:b/>
          <w:bCs/>
          <w:noProof/>
        </w:rPr>
        <w:t>s</w:t>
      </w:r>
      <w:r w:rsidRPr="00B50CAA">
        <w:rPr>
          <w:b/>
          <w:bCs/>
        </w:rPr>
        <w:fldChar w:fldCharType="end"/>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407F482"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014058">
        <w:rPr>
          <w:noProof/>
        </w:rPr>
        <w:t>2022. 05. 12.</w:t>
      </w:r>
      <w:r w:rsidRPr="00B50CAA">
        <w:fldChar w:fldCharType="end"/>
      </w:r>
    </w:p>
    <w:p w14:paraId="5128D61A" w14:textId="77777777" w:rsidR="00681E99" w:rsidRDefault="005E01E0" w:rsidP="00854BDC">
      <w:pPr>
        <w:pStyle w:val="Nyilatkozatalrs"/>
      </w:pPr>
      <w:r>
        <w:tab/>
      </w:r>
      <w:r w:rsidR="00854BDC">
        <w:t>...</w:t>
      </w:r>
      <w:r>
        <w:t>…………………………………………….</w:t>
      </w:r>
    </w:p>
    <w:p w14:paraId="26AA76B1" w14:textId="2FE3D953" w:rsidR="005E01E0" w:rsidRDefault="005E01E0" w:rsidP="00854BDC">
      <w:pPr>
        <w:pStyle w:val="Nyilatkozatalrs"/>
      </w:pPr>
      <w:r>
        <w:tab/>
      </w:r>
      <w:fldSimple w:instr=" AUTHOR   \* MERGEFORMAT ">
        <w:r w:rsidR="00C66991">
          <w:t>Borbás András</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65C79C3A" w:rsidR="0063585C" w:rsidRDefault="0063585C" w:rsidP="00816BCB">
      <w:pPr>
        <w:pStyle w:val="Fejezetcimszmozsnlkl"/>
      </w:pPr>
      <w:bookmarkStart w:id="0" w:name="_Toc103268755"/>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0F09B694" w:rsidR="0063585C" w:rsidRDefault="0063585C" w:rsidP="00816BCB">
      <w:pPr>
        <w:pStyle w:val="Fejezetcimszmozsnlkl"/>
      </w:pPr>
      <w:bookmarkStart w:id="1" w:name="_Toc103268756"/>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6831634B" w:rsidR="001A57BC" w:rsidRDefault="003F5425" w:rsidP="006A1B7F">
      <w:pPr>
        <w:pStyle w:val="Cmsor1"/>
      </w:pPr>
      <w:bookmarkStart w:id="2" w:name="_Toc332797397"/>
      <w:bookmarkStart w:id="3" w:name="_Toc103268757"/>
      <w:r>
        <w:lastRenderedPageBreak/>
        <w:t>Bevezetés</w:t>
      </w:r>
      <w:bookmarkEnd w:id="2"/>
      <w:bookmarkEnd w:id="3"/>
    </w:p>
    <w:p w14:paraId="66D16C1B" w14:textId="0C3D1EFF" w:rsidR="002841F9" w:rsidRDefault="000676F2" w:rsidP="002841F9">
      <w:r>
        <w:t xml:space="preserve">A motivációmmal és egy rövid feladat ismertetővel szeretném kezdeni a szakdolgozatomat. </w:t>
      </w:r>
    </w:p>
    <w:p w14:paraId="0B2D2F83" w14:textId="610BBF01" w:rsidR="002841F9" w:rsidRDefault="002F398E" w:rsidP="002841F9">
      <w:pPr>
        <w:pStyle w:val="Cmsor2"/>
      </w:pPr>
      <w:bookmarkStart w:id="4" w:name="_Toc103268758"/>
      <w:r>
        <w:t>Előzmények</w:t>
      </w:r>
      <w:bookmarkEnd w:id="4"/>
    </w:p>
    <w:p w14:paraId="5F84770D" w14:textId="7CA65F5C" w:rsidR="00502A30" w:rsidRDefault="002F398E" w:rsidP="00502A30">
      <w:r>
        <w:t>Már nagyon régóta tudom, hogy játékfejlesztéssel akarok</w:t>
      </w:r>
      <w:r w:rsidR="008D312D">
        <w:t xml:space="preserve"> majd</w:t>
      </w:r>
      <w:r>
        <w:t xml:space="preserve"> foglalkozni, mindig is ez volt az álmom. </w:t>
      </w:r>
      <w:r w:rsidR="008D312D">
        <w:t>Ezért is jelentkeztem az Irányítás és Informatika Tanszék szoftverfejlesztés specializációjára, mert itt tudtam</w:t>
      </w:r>
      <w:r w:rsidR="000C2E3B">
        <w:t>,</w:t>
      </w:r>
      <w:r w:rsidR="008D312D">
        <w:t xml:space="preserve"> hogy 3D motorokkal és játékfejlesztéssel is lehet foglalkozni.</w:t>
      </w:r>
      <w:r w:rsidR="00362FD4">
        <w:t xml:space="preserve"> </w:t>
      </w:r>
    </w:p>
    <w:p w14:paraId="15A54C2D" w14:textId="55A23A02" w:rsidR="00974E7D" w:rsidRDefault="00974E7D" w:rsidP="00502A30">
      <w:r>
        <w:t xml:space="preserve">Míg ezen specializációra jártam, sikerült belátást nyernem a játékfejlesztés rejtelmeibe és végre élesebb környezetben használnom a két legismertebb videójáték fejlesztő környezetet és motort, az </w:t>
      </w:r>
      <w:proofErr w:type="spellStart"/>
      <w:r>
        <w:t>Unreal</w:t>
      </w:r>
      <w:proofErr w:type="spellEnd"/>
      <w:r>
        <w:t xml:space="preserve"> </w:t>
      </w:r>
      <w:proofErr w:type="spellStart"/>
      <w:r>
        <w:t>Engine</w:t>
      </w:r>
      <w:proofErr w:type="spellEnd"/>
      <w:r w:rsidR="009B1582">
        <w:t xml:space="preserve"> 4</w:t>
      </w:r>
      <w:r>
        <w:t>-</w:t>
      </w:r>
      <w:r w:rsidR="009B1582">
        <w:t>e</w:t>
      </w:r>
      <w:r>
        <w:t xml:space="preserve">t és a </w:t>
      </w:r>
      <w:proofErr w:type="spellStart"/>
      <w:r>
        <w:t>Unity</w:t>
      </w:r>
      <w:proofErr w:type="spellEnd"/>
      <w:r>
        <w:t xml:space="preserve">-t, a témalaboratórium tárgy keretein belül. </w:t>
      </w:r>
      <w:r w:rsidR="00E34939">
        <w:t xml:space="preserve">Ezeket a szoftvereket én már régebb óta ismerem és használtam őket, de mindig csak hobbiból kísérletezgettem bennük, most viszont három játékot is kellett bennük készíteni. Ez alatt csak még jobban megerősödött bennem, hogy én 3D motorokkal és játékfejlesztéssel szeretnék foglalkozni. </w:t>
      </w:r>
    </w:p>
    <w:p w14:paraId="2DFD7377" w14:textId="6F78F526" w:rsidR="009B1582" w:rsidRDefault="009B1582" w:rsidP="009B1582">
      <w:r>
        <w:t>Így már az önálló laboratóriumomnak is ehhez kapcsolódó témát választottam, viszont mivel szerintem már egész jól ismertem a fent említett két játékmotort, és akkor érdekelt a Vulkan grafikus API</w:t>
      </w:r>
      <w:r w:rsidR="00A64084">
        <w:t xml:space="preserve"> és hogy hogy működnek ezek a játékmotorok ezért egy </w:t>
      </w:r>
      <w:r w:rsidR="00C2628B">
        <w:t xml:space="preserve">saját </w:t>
      </w:r>
      <w:proofErr w:type="spellStart"/>
      <w:r w:rsidR="00C2628B">
        <w:t>készítésű</w:t>
      </w:r>
      <w:proofErr w:type="spellEnd"/>
      <w:r w:rsidR="00C2628B">
        <w:t xml:space="preserve">, Vulkan alapú játékmotort csináltam. Ez egész jól működött, viszont nehéz volt használni, csak kódban lehetett bármit is szerkeszteni. </w:t>
      </w:r>
    </w:p>
    <w:p w14:paraId="0E619B8F" w14:textId="40986258" w:rsidR="00C2628B" w:rsidRDefault="00C2628B" w:rsidP="00C2628B">
      <w:pPr>
        <w:pStyle w:val="Cmsor2"/>
      </w:pPr>
      <w:bookmarkStart w:id="5" w:name="_Toc103268759"/>
      <w:r>
        <w:t>Feladat bemutatása</w:t>
      </w:r>
      <w:bookmarkEnd w:id="5"/>
    </w:p>
    <w:p w14:paraId="3101A60F" w14:textId="042E0E4C" w:rsidR="00C2628B" w:rsidRDefault="00C2628B" w:rsidP="00C2628B">
      <w:r>
        <w:t>Szakdolgozatomban a fent említett motor</w:t>
      </w:r>
      <w:r w:rsidR="00011B4E">
        <w:t>omat</w:t>
      </w:r>
      <w:r>
        <w:t xml:space="preserve"> szeretném továbbfejleszteni </w:t>
      </w:r>
      <w:r w:rsidR="00F01A8E">
        <w:t>úgy,</w:t>
      </w:r>
      <w:r>
        <w:t xml:space="preserve"> hogy egy használható pályaszerkesztőt </w:t>
      </w:r>
      <w:r w:rsidR="000C5177">
        <w:t xml:space="preserve">kapjunk, amiben ráadásul nagyobb pályákat is hatékonyan lehet készíteni azok feldarabolásával és utána dinamikus betöltésével. </w:t>
      </w:r>
      <w:r w:rsidR="00011B4E">
        <w:t xml:space="preserve">Ezt </w:t>
      </w:r>
      <w:proofErr w:type="spellStart"/>
      <w:r w:rsidR="00011B4E">
        <w:t>trigger</w:t>
      </w:r>
      <w:proofErr w:type="spellEnd"/>
      <w:r w:rsidR="00011B4E">
        <w:t xml:space="preserve"> </w:t>
      </w:r>
      <w:proofErr w:type="spellStart"/>
      <w:r w:rsidR="00011B4E">
        <w:t>volume</w:t>
      </w:r>
      <w:proofErr w:type="spellEnd"/>
      <w:r w:rsidR="00011B4E">
        <w:t xml:space="preserve">-ok segítségével </w:t>
      </w:r>
      <w:r w:rsidR="00581A68">
        <w:t>csinálnám,</w:t>
      </w:r>
      <w:r w:rsidR="00011B4E">
        <w:t xml:space="preserve"> amik be</w:t>
      </w:r>
      <w:r w:rsidR="00581A68">
        <w:t>-</w:t>
      </w:r>
      <w:r w:rsidR="00011B4E">
        <w:t xml:space="preserve"> illetve kitöltik a hozzájuk megadott pályarészeket</w:t>
      </w:r>
      <w:r w:rsidR="00581A68">
        <w:t xml:space="preserve">. </w:t>
      </w:r>
      <w:r w:rsidR="0086758F">
        <w:t xml:space="preserve">A szerkesztést pedig egy egyszerű felhasználó felület segítené, ahol menteni, betölteni, és szerkeszteni lehetne a pálya és objektumok különböző tulajdonságait. </w:t>
      </w:r>
    </w:p>
    <w:p w14:paraId="75E73519" w14:textId="75C551F5" w:rsidR="009C5595" w:rsidRDefault="009C5595" w:rsidP="009C5595">
      <w:pPr>
        <w:pStyle w:val="Cmsor1"/>
      </w:pPr>
      <w:bookmarkStart w:id="6" w:name="_Toc103268760"/>
      <w:proofErr w:type="spellStart"/>
      <w:r>
        <w:lastRenderedPageBreak/>
        <w:t>CatEngine</w:t>
      </w:r>
      <w:bookmarkEnd w:id="6"/>
      <w:proofErr w:type="spellEnd"/>
    </w:p>
    <w:p w14:paraId="2DE60A35" w14:textId="701C6F1D" w:rsidR="009C5595" w:rsidRDefault="009C5595" w:rsidP="009C5595">
      <w:r>
        <w:t xml:space="preserve">Erre a névre kereszteltem az objektum orientáltan újraírt, önálló laboratóriumon elkészített játékmotoromat. </w:t>
      </w:r>
    </w:p>
    <w:p w14:paraId="0DDF94AA" w14:textId="6CF9919D" w:rsidR="00575BC2" w:rsidRDefault="00575BC2" w:rsidP="00575BC2">
      <w:pPr>
        <w:pStyle w:val="Cmsor2"/>
      </w:pPr>
      <w:bookmarkStart w:id="7" w:name="_Toc103268761"/>
      <w:r>
        <w:t>Történet</w:t>
      </w:r>
      <w:bookmarkEnd w:id="7"/>
    </w:p>
    <w:p w14:paraId="3D541538" w14:textId="195F89F0" w:rsidR="00575BC2" w:rsidRDefault="00575BC2" w:rsidP="00575BC2">
      <w:r>
        <w:t xml:space="preserve">A motort eredetileg a </w:t>
      </w:r>
      <w:r w:rsidR="00EE31A9">
        <w:t xml:space="preserve">Vulkan </w:t>
      </w:r>
      <w:proofErr w:type="spellStart"/>
      <w:r w:rsidR="00EE31A9">
        <w:t>Tutorial</w:t>
      </w:r>
      <w:proofErr w:type="spellEnd"/>
      <w:r w:rsidR="00EE31A9">
        <w:t xml:space="preserve"> weboldal</w:t>
      </w:r>
      <w:r w:rsidR="00C171EB">
        <w:fldChar w:fldCharType="begin"/>
      </w:r>
      <w:r w:rsidR="00C171EB">
        <w:instrText xml:space="preserve"> REF  _Ref103262852 \h \r </w:instrText>
      </w:r>
      <w:r w:rsidR="00C171EB">
        <w:fldChar w:fldCharType="separate"/>
      </w:r>
      <w:r w:rsidR="00C66991">
        <w:t>[1]</w:t>
      </w:r>
      <w:r w:rsidR="00C171EB">
        <w:fldChar w:fldCharType="end"/>
      </w:r>
      <w:r w:rsidR="00EE31A9">
        <w:t xml:space="preserve"> alapján csináltam, viszont a vulkan.hpp c++-os </w:t>
      </w:r>
      <w:proofErr w:type="spellStart"/>
      <w:r w:rsidR="00EE31A9">
        <w:t>binding</w:t>
      </w:r>
      <w:proofErr w:type="spellEnd"/>
      <w:r w:rsidR="00EE31A9">
        <w:t>-okkal</w:t>
      </w:r>
      <w:r w:rsidR="00595D58">
        <w:fldChar w:fldCharType="begin"/>
      </w:r>
      <w:r w:rsidR="00595D58">
        <w:instrText xml:space="preserve"> REF _Ref103264042 \r \h </w:instrText>
      </w:r>
      <w:r w:rsidR="00595D58">
        <w:fldChar w:fldCharType="separate"/>
      </w:r>
      <w:r w:rsidR="00C66991">
        <w:t>[2]</w:t>
      </w:r>
      <w:r w:rsidR="00595D58">
        <w:fldChar w:fldCharType="end"/>
      </w:r>
      <w:r w:rsidR="00040036">
        <w:t>, a biztonságosabb típuskezelés és modernebb használat érdekében</w:t>
      </w:r>
      <w:r w:rsidR="00EE31A9">
        <w:t xml:space="preserve">. </w:t>
      </w:r>
    </w:p>
    <w:p w14:paraId="251E4C66" w14:textId="64B28AD4" w:rsidR="00E65BF6" w:rsidRDefault="00E65BF6" w:rsidP="00575BC2">
      <w:r>
        <w:t>Hozzáadtam az ImGui</w:t>
      </w:r>
      <w:r w:rsidR="00B6050D">
        <w:fldChar w:fldCharType="begin"/>
      </w:r>
      <w:r w:rsidR="00B6050D">
        <w:instrText xml:space="preserve"> REF _Ref103266524 \r \h </w:instrText>
      </w:r>
      <w:r w:rsidR="00B6050D">
        <w:fldChar w:fldCharType="separate"/>
      </w:r>
      <w:r w:rsidR="00C66991">
        <w:t>[3]</w:t>
      </w:r>
      <w:r w:rsidR="00B6050D">
        <w:fldChar w:fldCharType="end"/>
      </w:r>
      <w:r>
        <w:t xml:space="preserve"> könyvtárat is, aminek segítségével készítettem a kezdetleges felhasználói felületet.</w:t>
      </w:r>
    </w:p>
    <w:p w14:paraId="0AA5CC64" w14:textId="70A24649" w:rsidR="00595D58" w:rsidRDefault="00595D58" w:rsidP="00575BC2">
      <w:r>
        <w:t xml:space="preserve">Az önálló laboratórium és a szakdolgozat készítés között </w:t>
      </w:r>
      <w:r w:rsidR="00AF2042">
        <w:t xml:space="preserve">átírtam a motort objektum orientálttá, </w:t>
      </w:r>
      <w:r w:rsidR="00007471">
        <w:t xml:space="preserve">egy </w:t>
      </w:r>
      <w:proofErr w:type="spellStart"/>
      <w:r w:rsidR="00007471">
        <w:t>youtube</w:t>
      </w:r>
      <w:proofErr w:type="spellEnd"/>
      <w:r w:rsidR="00007471">
        <w:t xml:space="preserve"> </w:t>
      </w:r>
      <w:proofErr w:type="spellStart"/>
      <w:r w:rsidR="00007471">
        <w:t>tutorial</w:t>
      </w:r>
      <w:proofErr w:type="spellEnd"/>
      <w:r w:rsidR="00007471">
        <w:fldChar w:fldCharType="begin"/>
      </w:r>
      <w:r w:rsidR="00007471">
        <w:instrText xml:space="preserve"> REF _Ref103265356 \r \h </w:instrText>
      </w:r>
      <w:r w:rsidR="00007471">
        <w:fldChar w:fldCharType="separate"/>
      </w:r>
      <w:r w:rsidR="00C66991">
        <w:t>[4]</w:t>
      </w:r>
      <w:r w:rsidR="00007471">
        <w:fldChar w:fldCharType="end"/>
      </w:r>
      <w:r w:rsidR="00007471">
        <w:t xml:space="preserve"> alapján</w:t>
      </w:r>
      <w:r w:rsidR="00E65BF6">
        <w:t xml:space="preserve">. </w:t>
      </w:r>
    </w:p>
    <w:p w14:paraId="3A905F61" w14:textId="70A0C5C4" w:rsidR="00EC37A4" w:rsidRDefault="00EC37A4" w:rsidP="00EC37A4">
      <w:pPr>
        <w:pStyle w:val="Cmsor2"/>
      </w:pPr>
      <w:bookmarkStart w:id="8" w:name="_Toc103268762"/>
      <w:r>
        <w:t xml:space="preserve">Felhasznált </w:t>
      </w:r>
      <w:bookmarkEnd w:id="8"/>
      <w:r w:rsidR="00E714C8">
        <w:t>szoftverek</w:t>
      </w:r>
    </w:p>
    <w:p w14:paraId="521AE186" w14:textId="6AF812D0" w:rsidR="00EC37A4" w:rsidRDefault="00EC37A4" w:rsidP="00EC37A4">
      <w:r>
        <w:t>Bemutatom az összes szoftver</w:t>
      </w:r>
      <w:r w:rsidR="00E714C8">
        <w:t>t</w:t>
      </w:r>
      <w:r>
        <w:t>, amiket felhasználtam a szerkesztőmotor fejlesztése során.</w:t>
      </w:r>
    </w:p>
    <w:p w14:paraId="7C06EC1A" w14:textId="3C1B722B" w:rsidR="00EC37A4" w:rsidRDefault="00EC37A4" w:rsidP="00EC37A4">
      <w:pPr>
        <w:pStyle w:val="Cmsor3"/>
      </w:pPr>
      <w:bookmarkStart w:id="9" w:name="_Toc103268763"/>
      <w:r>
        <w:t>GitHub</w:t>
      </w:r>
      <w:r w:rsidR="00C66991">
        <w:fldChar w:fldCharType="begin"/>
      </w:r>
      <w:r w:rsidR="00C66991">
        <w:instrText xml:space="preserve"> REF _Ref103268741 \r \h </w:instrText>
      </w:r>
      <w:r w:rsidR="00C66991">
        <w:fldChar w:fldCharType="separate"/>
      </w:r>
      <w:r w:rsidR="00C66991">
        <w:t>[5]</w:t>
      </w:r>
      <w:r w:rsidR="00C66991">
        <w:fldChar w:fldCharType="end"/>
      </w:r>
      <w:r>
        <w:t xml:space="preserve"> és </w:t>
      </w:r>
      <w:proofErr w:type="spellStart"/>
      <w:r>
        <w:t>GitKraken</w:t>
      </w:r>
      <w:proofErr w:type="spellEnd"/>
      <w:r w:rsidR="00C66991">
        <w:fldChar w:fldCharType="begin"/>
      </w:r>
      <w:r w:rsidR="00C66991">
        <w:instrText xml:space="preserve"> REF _Ref103268746 \r \h </w:instrText>
      </w:r>
      <w:r w:rsidR="00C66991">
        <w:fldChar w:fldCharType="separate"/>
      </w:r>
      <w:r w:rsidR="00C66991">
        <w:t>[6]</w:t>
      </w:r>
      <w:bookmarkEnd w:id="9"/>
      <w:r w:rsidR="00C66991">
        <w:fldChar w:fldCharType="end"/>
      </w:r>
    </w:p>
    <w:p w14:paraId="29A48382" w14:textId="5211BE4C" w:rsidR="002D58A7" w:rsidRDefault="002D58A7" w:rsidP="002D58A7">
      <w:r>
        <w:t xml:space="preserve">Már nagyon régóta </w:t>
      </w:r>
      <w:proofErr w:type="gramStart"/>
      <w:r>
        <w:t>tudom</w:t>
      </w:r>
      <w:proofErr w:type="gramEnd"/>
      <w:r>
        <w:t xml:space="preserve"> hogy a legfontosabb dolog szoftverfejlesztés közben a gyakori mentés. Viszont nem sokra megyünk a </w:t>
      </w:r>
      <w:proofErr w:type="gramStart"/>
      <w:r>
        <w:t>mentésünkkel</w:t>
      </w:r>
      <w:proofErr w:type="gramEnd"/>
      <w:r>
        <w:t xml:space="preserve"> ha mondjuk </w:t>
      </w:r>
      <w:proofErr w:type="spellStart"/>
      <w:r>
        <w:t>korruptálódik</w:t>
      </w:r>
      <w:proofErr w:type="spellEnd"/>
      <w:r>
        <w:t xml:space="preserve"> az adat egy áramkimaradás miatt. Ezért én szinte minden projektemet eltárolom online is, a kód alapú projekteket általában GitHub-</w:t>
      </w:r>
      <w:proofErr w:type="spellStart"/>
      <w:r>
        <w:t>on</w:t>
      </w:r>
      <w:proofErr w:type="spellEnd"/>
      <w:r>
        <w:t xml:space="preserve">. </w:t>
      </w:r>
      <w:r w:rsidR="00C66991">
        <w:t xml:space="preserve">Így a különböző verziók is megmaradnak és ezekre bármikor vissza tudok állni, vagy összevetni, hogy mi változott. </w:t>
      </w:r>
    </w:p>
    <w:p w14:paraId="0DBE54AF" w14:textId="3B7CE80C" w:rsidR="002B2B46" w:rsidRDefault="002B2B46" w:rsidP="002D58A7">
      <w:r>
        <w:t xml:space="preserve">Lokálisan pedig a </w:t>
      </w:r>
      <w:proofErr w:type="spellStart"/>
      <w:r>
        <w:t>GitKrakent</w:t>
      </w:r>
      <w:proofErr w:type="spellEnd"/>
      <w:r>
        <w:t xml:space="preserve"> használom, ami egy felhasználói felület a </w:t>
      </w:r>
      <w:proofErr w:type="spellStart"/>
      <w:r>
        <w:t>git</w:t>
      </w:r>
      <w:proofErr w:type="spellEnd"/>
      <w:r>
        <w:t xml:space="preserve"> </w:t>
      </w:r>
      <w:proofErr w:type="spellStart"/>
      <w:r>
        <w:t>hez</w:t>
      </w:r>
      <w:proofErr w:type="spellEnd"/>
      <w:r>
        <w:t>, ami nagyon átláthatóan mutatja a módosításokat</w:t>
      </w:r>
      <w:r w:rsidR="009E47D8">
        <w:t xml:space="preserve"> bármilyen szöveges fájlon vagy képen. </w:t>
      </w:r>
    </w:p>
    <w:p w14:paraId="41DEE043" w14:textId="56DD5B2C" w:rsidR="009E47D8" w:rsidRDefault="009E47D8" w:rsidP="009E47D8">
      <w:pPr>
        <w:pStyle w:val="Cmsor3"/>
      </w:pPr>
      <w:r>
        <w:t>Visual Studio</w:t>
      </w:r>
      <w:r>
        <w:fldChar w:fldCharType="begin"/>
      </w:r>
      <w:r>
        <w:instrText xml:space="preserve"> REF _Ref103290169 \r \h </w:instrText>
      </w:r>
      <w:r>
        <w:fldChar w:fldCharType="separate"/>
      </w:r>
      <w:r>
        <w:t>[7]</w:t>
      </w:r>
      <w:r>
        <w:fldChar w:fldCharType="end"/>
      </w:r>
      <w:r>
        <w:t xml:space="preserve"> és </w:t>
      </w:r>
      <w:proofErr w:type="spellStart"/>
      <w:r>
        <w:t>Resharper</w:t>
      </w:r>
      <w:proofErr w:type="spellEnd"/>
      <w:r>
        <w:t xml:space="preserve"> C++</w:t>
      </w:r>
      <w:r>
        <w:fldChar w:fldCharType="begin"/>
      </w:r>
      <w:r>
        <w:instrText xml:space="preserve"> REF _Ref103290173 \r \h </w:instrText>
      </w:r>
      <w:r>
        <w:fldChar w:fldCharType="separate"/>
      </w:r>
      <w:r>
        <w:t>[8]</w:t>
      </w:r>
      <w:r>
        <w:fldChar w:fldCharType="end"/>
      </w:r>
    </w:p>
    <w:p w14:paraId="7D68406B" w14:textId="237C5237" w:rsidR="009E47D8" w:rsidRDefault="009E47D8" w:rsidP="009E47D8"/>
    <w:p w14:paraId="736ADFDE" w14:textId="08684C01" w:rsidR="009E47D8" w:rsidRDefault="009E47D8" w:rsidP="009E47D8">
      <w:pPr>
        <w:pStyle w:val="Cmsor3"/>
      </w:pPr>
      <w:r>
        <w:t xml:space="preserve">Visual Studio </w:t>
      </w:r>
      <w:proofErr w:type="spellStart"/>
      <w:r>
        <w:t>Code</w:t>
      </w:r>
      <w:proofErr w:type="spellEnd"/>
      <w:r w:rsidR="008363D7">
        <w:fldChar w:fldCharType="begin"/>
      </w:r>
      <w:r w:rsidR="008363D7">
        <w:instrText xml:space="preserve"> REF _Ref103290409 \r \h </w:instrText>
      </w:r>
      <w:r w:rsidR="008363D7">
        <w:fldChar w:fldCharType="separate"/>
      </w:r>
      <w:r w:rsidR="008363D7">
        <w:t>[9]</w:t>
      </w:r>
      <w:r w:rsidR="008363D7">
        <w:fldChar w:fldCharType="end"/>
      </w:r>
    </w:p>
    <w:p w14:paraId="234D0094" w14:textId="5C1C056E" w:rsidR="008363D7" w:rsidRDefault="008363D7" w:rsidP="008363D7"/>
    <w:p w14:paraId="3A093ABB" w14:textId="2AE25820" w:rsidR="008363D7" w:rsidRDefault="008363D7" w:rsidP="008363D7">
      <w:pPr>
        <w:pStyle w:val="Cmsor3"/>
      </w:pPr>
      <w:proofErr w:type="spellStart"/>
      <w:r>
        <w:lastRenderedPageBreak/>
        <w:t>CMake</w:t>
      </w:r>
      <w:proofErr w:type="spellEnd"/>
      <w:r>
        <w:fldChar w:fldCharType="begin"/>
      </w:r>
      <w:r>
        <w:instrText xml:space="preserve"> REF _Ref103290416 \r \h </w:instrText>
      </w:r>
      <w:r>
        <w:fldChar w:fldCharType="separate"/>
      </w:r>
      <w:r>
        <w:t>[10]</w:t>
      </w:r>
      <w:r>
        <w:fldChar w:fldCharType="end"/>
      </w:r>
    </w:p>
    <w:p w14:paraId="485BA050" w14:textId="77777777" w:rsidR="008363D7" w:rsidRPr="008363D7" w:rsidRDefault="008363D7" w:rsidP="008363D7"/>
    <w:p w14:paraId="0DD7DF20" w14:textId="62CFE863" w:rsidR="008363D7" w:rsidRDefault="00E714C8" w:rsidP="00E714C8">
      <w:pPr>
        <w:pStyle w:val="Cmsor2"/>
      </w:pPr>
      <w:r>
        <w:t>Felhasznált technológiák</w:t>
      </w:r>
    </w:p>
    <w:p w14:paraId="5D13054A" w14:textId="62E61737" w:rsidR="00E714C8" w:rsidRDefault="00E714C8" w:rsidP="00E714C8">
      <w:r>
        <w:t xml:space="preserve">Bemutatom az összes könyvtárat, amiket felhasználtam a szerkesztőmotor fejlesztéséhez. </w:t>
      </w:r>
    </w:p>
    <w:p w14:paraId="30157E96" w14:textId="41FF1C27" w:rsidR="00E714C8" w:rsidRDefault="0022379A" w:rsidP="0022379A">
      <w:pPr>
        <w:pStyle w:val="Cmsor3"/>
      </w:pPr>
      <w:r>
        <w:t>Vulkan</w:t>
      </w:r>
    </w:p>
    <w:p w14:paraId="72E7CECB" w14:textId="41F53EA7" w:rsidR="0022379A" w:rsidRDefault="0022379A" w:rsidP="0022379A"/>
    <w:p w14:paraId="78715EB6" w14:textId="56E9D77A" w:rsidR="0022379A" w:rsidRDefault="0022379A" w:rsidP="0022379A">
      <w:pPr>
        <w:pStyle w:val="Cmsor3"/>
      </w:pPr>
      <w:r>
        <w:t>GLFW</w:t>
      </w:r>
    </w:p>
    <w:p w14:paraId="63FC586E" w14:textId="62D9707D" w:rsidR="0022379A" w:rsidRDefault="0022379A" w:rsidP="0022379A"/>
    <w:p w14:paraId="4ABD6744" w14:textId="019F91A0" w:rsidR="0022379A" w:rsidRDefault="0022379A" w:rsidP="0022379A">
      <w:pPr>
        <w:pStyle w:val="Cmsor3"/>
      </w:pPr>
      <w:r>
        <w:t>GLM</w:t>
      </w:r>
    </w:p>
    <w:p w14:paraId="61A246BE" w14:textId="2980D9E4" w:rsidR="0022379A" w:rsidRDefault="0022379A" w:rsidP="0022379A"/>
    <w:p w14:paraId="4F33D03A" w14:textId="7AA4336A" w:rsidR="0022379A" w:rsidRDefault="0022379A" w:rsidP="0022379A">
      <w:pPr>
        <w:pStyle w:val="Cmsor3"/>
      </w:pPr>
      <w:proofErr w:type="spellStart"/>
      <w:r>
        <w:t>stb_image</w:t>
      </w:r>
      <w:proofErr w:type="spellEnd"/>
    </w:p>
    <w:p w14:paraId="08555C14" w14:textId="4DBA1467" w:rsidR="004B544B" w:rsidRDefault="004B544B" w:rsidP="004B544B"/>
    <w:p w14:paraId="76AD828A" w14:textId="0A3D3585" w:rsidR="004B544B" w:rsidRDefault="004B544B" w:rsidP="004B544B">
      <w:pPr>
        <w:pStyle w:val="Cmsor3"/>
      </w:pPr>
      <w:proofErr w:type="spellStart"/>
      <w:r>
        <w:t>loguru</w:t>
      </w:r>
      <w:proofErr w:type="spellEnd"/>
    </w:p>
    <w:p w14:paraId="693AE1F7" w14:textId="12FBB8D8" w:rsidR="004B544B" w:rsidRDefault="004B544B" w:rsidP="004B544B"/>
    <w:p w14:paraId="5DEEF076" w14:textId="1E535B5C" w:rsidR="004B544B" w:rsidRDefault="004B544B" w:rsidP="004B544B">
      <w:pPr>
        <w:pStyle w:val="Cmsor3"/>
      </w:pPr>
      <w:proofErr w:type="spellStart"/>
      <w:r>
        <w:t>tinyobjloader</w:t>
      </w:r>
      <w:proofErr w:type="spellEnd"/>
    </w:p>
    <w:p w14:paraId="7EE4914A" w14:textId="21A6BEEB" w:rsidR="004B544B" w:rsidRDefault="004B544B" w:rsidP="004B544B"/>
    <w:p w14:paraId="14F6FABE" w14:textId="0750FC01" w:rsidR="004B544B" w:rsidRDefault="004B544B" w:rsidP="004B544B">
      <w:pPr>
        <w:pStyle w:val="Cmsor3"/>
      </w:pPr>
      <w:r>
        <w:t>ImGui</w:t>
      </w:r>
      <w:r w:rsidR="00DE7891">
        <w:fldChar w:fldCharType="begin"/>
      </w:r>
      <w:r w:rsidR="00DE7891">
        <w:instrText xml:space="preserve"> REF _Ref103266524 \r \h </w:instrText>
      </w:r>
      <w:r w:rsidR="00DE7891">
        <w:fldChar w:fldCharType="separate"/>
      </w:r>
      <w:r w:rsidR="00DE7891">
        <w:t>[3]</w:t>
      </w:r>
      <w:r w:rsidR="00DE7891">
        <w:fldChar w:fldCharType="end"/>
      </w:r>
    </w:p>
    <w:p w14:paraId="541B3563" w14:textId="32DBF3A7" w:rsidR="004B544B" w:rsidRDefault="004B544B" w:rsidP="004B544B"/>
    <w:p w14:paraId="3B1F1B98" w14:textId="4CECD123" w:rsidR="004B544B" w:rsidRPr="004B544B" w:rsidRDefault="004B544B" w:rsidP="004B544B">
      <w:pPr>
        <w:pStyle w:val="Cmsor3"/>
      </w:pPr>
      <w:proofErr w:type="spellStart"/>
      <w:r>
        <w:t>ImGuizmo</w:t>
      </w:r>
      <w:proofErr w:type="spellEnd"/>
    </w:p>
    <w:p w14:paraId="2B502675" w14:textId="23C584BB" w:rsidR="009C5595" w:rsidRPr="009C5595" w:rsidRDefault="004944AB" w:rsidP="009C5595">
      <w:pPr>
        <w:pStyle w:val="Cmsor1"/>
      </w:pPr>
      <w:bookmarkStart w:id="10" w:name="_Toc103268764"/>
      <w:proofErr w:type="spellStart"/>
      <w:r>
        <w:lastRenderedPageBreak/>
        <w:t>Howto</w:t>
      </w:r>
      <w:bookmarkEnd w:id="10"/>
      <w:proofErr w:type="spellEnd"/>
    </w:p>
    <w:p w14:paraId="77D80BFB" w14:textId="748C5A49" w:rsidR="002841F9" w:rsidRDefault="002841F9" w:rsidP="00D07335">
      <w:pPr>
        <w:pStyle w:val="Cmsor3"/>
      </w:pPr>
      <w:bookmarkStart w:id="11" w:name="_Toc332797399"/>
      <w:bookmarkStart w:id="12" w:name="_Toc103268765"/>
      <w:r>
        <w:t>Címsorok</w:t>
      </w:r>
      <w:bookmarkEnd w:id="11"/>
      <w:bookmarkEnd w:id="12"/>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0DA4DCBB" w:rsidR="002841F9" w:rsidRPr="002841F9" w:rsidRDefault="002841F9" w:rsidP="00D07335">
      <w:pPr>
        <w:pStyle w:val="Cmsor3"/>
      </w:pPr>
      <w:bookmarkStart w:id="13" w:name="_Toc332797400"/>
      <w:bookmarkStart w:id="14" w:name="_Toc103268766"/>
      <w:r>
        <w:t>Képek</w:t>
      </w:r>
      <w:bookmarkEnd w:id="13"/>
      <w:bookmarkEnd w:id="14"/>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BABC1AB" w:rsidR="002841F9" w:rsidRDefault="00033281" w:rsidP="002841F9">
      <w:pPr>
        <w:pStyle w:val="Kpalrs"/>
      </w:pPr>
      <w:fldSimple w:instr=" STYLEREF 1 \s ">
        <w:r w:rsidR="00C66991">
          <w:rPr>
            <w:noProof/>
          </w:rPr>
          <w:t>3</w:t>
        </w:r>
      </w:fldSimple>
      <w:r w:rsidR="002841F9">
        <w:t>.</w:t>
      </w:r>
      <w:fldSimple w:instr=" SEQ ábra \* ARABIC \s 1 ">
        <w:r w:rsidR="00C66991">
          <w:rPr>
            <w:noProof/>
          </w:rPr>
          <w:t>1</w:t>
        </w:r>
      </w:fldSimple>
      <w:r w:rsidR="002841F9">
        <w:t>. ábra: Példa képaláírásra</w:t>
      </w:r>
    </w:p>
    <w:p w14:paraId="46015996" w14:textId="4976C51F" w:rsidR="002841F9" w:rsidRDefault="00D07335" w:rsidP="00D07335">
      <w:pPr>
        <w:pStyle w:val="Cmsor3"/>
      </w:pPr>
      <w:bookmarkStart w:id="15" w:name="_Toc332797401"/>
      <w:bookmarkStart w:id="16" w:name="_Toc103268767"/>
      <w:r>
        <w:t>Kódrészletek</w:t>
      </w:r>
      <w:bookmarkEnd w:id="15"/>
      <w:bookmarkEnd w:id="16"/>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77777777" w:rsidR="00650C7C" w:rsidRDefault="00650C7C" w:rsidP="00650C7C">
      <w:pPr>
        <w:pStyle w:val="Kd"/>
      </w:pPr>
      <w:r>
        <w:t>}</w:t>
      </w:r>
    </w:p>
    <w:p w14:paraId="72007EA0" w14:textId="0D6F4682" w:rsidR="00225F65" w:rsidRDefault="00225F65" w:rsidP="00225F65">
      <w:pPr>
        <w:pStyle w:val="Cmsor3"/>
      </w:pPr>
      <w:bookmarkStart w:id="17" w:name="_Toc332797402"/>
      <w:bookmarkStart w:id="18" w:name="_Toc103268768"/>
      <w:r>
        <w:t>Irodalomjegyzék</w:t>
      </w:r>
      <w:bookmarkEnd w:id="17"/>
      <w:bookmarkEnd w:id="18"/>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174188C2" w:rsidR="00730B3C" w:rsidRDefault="00730B3C" w:rsidP="00225F65">
      <w:r>
        <w:t xml:space="preserve">A szövegbe a </w:t>
      </w:r>
      <w:proofErr w:type="spellStart"/>
      <w:r>
        <w:t>hivatkozásokat</w:t>
      </w:r>
      <w:r w:rsidR="00C92262">
        <w:fldChar w:fldCharType="begin"/>
      </w:r>
      <w:r w:rsidR="00C92262">
        <w:instrText xml:space="preserve"> REF _Ref103183959 \r \h </w:instrText>
      </w:r>
      <w:r w:rsidR="00C92262">
        <w:fldChar w:fldCharType="separate"/>
      </w:r>
      <w:r w:rsidR="00C66991">
        <w:rPr>
          <w:b/>
          <w:bCs/>
        </w:rPr>
        <w:t>Hiba</w:t>
      </w:r>
      <w:proofErr w:type="spellEnd"/>
      <w:r w:rsidR="00C66991">
        <w:rPr>
          <w:b/>
          <w:bCs/>
        </w:rPr>
        <w:t>! A hivatkozási forrás nem található.</w:t>
      </w:r>
      <w:r w:rsidR="00C92262">
        <w:fldChar w:fldCharType="end"/>
      </w:r>
      <w:r>
        <w:t xml:space="preserve">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C66991">
        <w:rPr>
          <w:b/>
          <w:bCs/>
        </w:rPr>
        <w:t>Hiba! A hivatkozási forrás nem található.</w:t>
      </w:r>
      <w:r>
        <w:fldChar w:fldCharType="end"/>
      </w:r>
      <w:r>
        <w:t>), így azok automatikusan frissülnek a hivatkozások átrendezésekor.</w:t>
      </w:r>
    </w:p>
    <w:p w14:paraId="46BF91C4" w14:textId="74419705" w:rsidR="00B4104A" w:rsidRDefault="00B4104A" w:rsidP="00700E3A">
      <w:pPr>
        <w:pStyle w:val="Cmsor1"/>
      </w:pPr>
      <w:bookmarkStart w:id="19" w:name="_Toc332797403"/>
      <w:bookmarkStart w:id="20" w:name="_Toc103268769"/>
      <w:r>
        <w:lastRenderedPageBreak/>
        <w:t>Utolsó simítások</w:t>
      </w:r>
      <w:bookmarkEnd w:id="19"/>
      <w:bookmarkEnd w:id="20"/>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0AD18F61" w:rsidR="0063585C" w:rsidRDefault="0063585C" w:rsidP="00816BCB">
      <w:pPr>
        <w:pStyle w:val="Fejezetcimszmozsnlkl"/>
      </w:pPr>
      <w:bookmarkStart w:id="21" w:name="_Toc103268770"/>
      <w:r w:rsidRPr="00B50CAA">
        <w:lastRenderedPageBreak/>
        <w:t>Irodalomjegyzék</w:t>
      </w:r>
      <w:bookmarkEnd w:id="21"/>
    </w:p>
    <w:p w14:paraId="3F2DD3C5" w14:textId="04394D93" w:rsidR="00C171EB" w:rsidRDefault="00EE31A9" w:rsidP="00C171EB">
      <w:pPr>
        <w:pStyle w:val="Irodalomjegyzksor"/>
      </w:pPr>
      <w:bookmarkStart w:id="22" w:name="_Ref103262852"/>
      <w:r>
        <w:t xml:space="preserve">Vulkan Tutorial: </w:t>
      </w:r>
      <w:hyperlink r:id="rId11" w:history="1">
        <w:r w:rsidRPr="00EE31A9">
          <w:rPr>
            <w:rStyle w:val="Hiperhivatkozs"/>
          </w:rPr>
          <w:t>https://vulkan-tutorial.com/</w:t>
        </w:r>
      </w:hyperlink>
      <w:r>
        <w:t>, (2021. március)</w:t>
      </w:r>
      <w:bookmarkEnd w:id="22"/>
    </w:p>
    <w:p w14:paraId="424C752C" w14:textId="6AFBBC21" w:rsidR="00C171EB" w:rsidRDefault="00595D58" w:rsidP="00595D58">
      <w:pPr>
        <w:pStyle w:val="Irodalomjegyzksor"/>
      </w:pPr>
      <w:bookmarkStart w:id="23" w:name="_Ref103264042"/>
      <w:r>
        <w:t xml:space="preserve">Vulkan-HPP: </w:t>
      </w:r>
      <w:r w:rsidRPr="00595D58">
        <w:rPr>
          <w:rStyle w:val="Irodalomjegyzkforrs"/>
        </w:rPr>
        <w:t>C++ Bindings for Vulkan</w:t>
      </w:r>
      <w:r w:rsidR="00B6050D">
        <w:rPr>
          <w:rStyle w:val="Irodalomjegyzkforrs"/>
        </w:rPr>
        <w:t>, GitHub</w:t>
      </w:r>
      <w:r>
        <w:rPr>
          <w:rStyle w:val="Irodalomjegyzkforrs"/>
        </w:rPr>
        <w:t xml:space="preserve">: </w:t>
      </w:r>
      <w:hyperlink r:id="rId12" w:history="1">
        <w:r w:rsidRPr="00595D58">
          <w:rPr>
            <w:rStyle w:val="Hiperhivatkozs"/>
          </w:rPr>
          <w:t>https://github.com/KhronosGroup/Vulkan-Hpp</w:t>
        </w:r>
      </w:hyperlink>
      <w:r>
        <w:t>, (2021. március)</w:t>
      </w:r>
      <w:bookmarkEnd w:id="23"/>
    </w:p>
    <w:p w14:paraId="0D8FD82F" w14:textId="5AF7C0FD" w:rsidR="00B6050D" w:rsidRDefault="00B6050D" w:rsidP="00550DB9">
      <w:pPr>
        <w:pStyle w:val="Irodalomjegyzksor"/>
      </w:pPr>
      <w:bookmarkStart w:id="24" w:name="_Ref103266524"/>
      <w:r>
        <w:t xml:space="preserve">ImGui: </w:t>
      </w:r>
      <w:r w:rsidRPr="00B6050D">
        <w:rPr>
          <w:rStyle w:val="Irodalomjegyzkforrs"/>
        </w:rPr>
        <w:t>Omar Cornut, Github</w:t>
      </w:r>
      <w:r>
        <w:rPr>
          <w:rStyle w:val="Irodalomjegyzkforrs"/>
        </w:rPr>
        <w:t xml:space="preserve">: </w:t>
      </w:r>
      <w:hyperlink r:id="rId13" w:history="1">
        <w:r w:rsidRPr="00B6050D">
          <w:rPr>
            <w:rStyle w:val="Hiperhivatkozs"/>
          </w:rPr>
          <w:t>https://github.com/ocornut/imgui</w:t>
        </w:r>
      </w:hyperlink>
      <w:r w:rsidRPr="00B6050D">
        <w:t xml:space="preserve">, </w:t>
      </w:r>
      <w:r>
        <w:t>(2022. május)</w:t>
      </w:r>
      <w:bookmarkEnd w:id="24"/>
    </w:p>
    <w:p w14:paraId="429CC333" w14:textId="7EFEBA79" w:rsidR="00595D58" w:rsidRDefault="009A3645" w:rsidP="00007471">
      <w:pPr>
        <w:pStyle w:val="Irodalomjegyzksor"/>
      </w:pPr>
      <w:bookmarkStart w:id="25" w:name="_Ref103265356"/>
      <w:r>
        <w:t xml:space="preserve">Vulkan Game Engine Tutorial sorozat: </w:t>
      </w:r>
      <w:r w:rsidR="00007471">
        <w:rPr>
          <w:rStyle w:val="Irodalomjegyzkforrs"/>
        </w:rPr>
        <w:t xml:space="preserve">Brendan Galea, Youtube: </w:t>
      </w:r>
      <w:hyperlink r:id="rId14" w:history="1">
        <w:r w:rsidR="00007471" w:rsidRPr="00007471">
          <w:rPr>
            <w:rStyle w:val="Hiperhivatkozs"/>
          </w:rPr>
          <w:t>https://www.youtube.com/playlist?list=PL8327DO66nu9qYVKLDmdLW_84-yE4auCR</w:t>
        </w:r>
      </w:hyperlink>
      <w:r w:rsidR="00007471">
        <w:t>, (2021. augusztus)</w:t>
      </w:r>
      <w:bookmarkEnd w:id="25"/>
    </w:p>
    <w:p w14:paraId="01153955" w14:textId="7817B543" w:rsidR="00B6050D" w:rsidRDefault="00550DB9" w:rsidP="00007471">
      <w:pPr>
        <w:pStyle w:val="Irodalomjegyzksor"/>
      </w:pPr>
      <w:bookmarkStart w:id="26" w:name="_Ref103268741"/>
      <w:r>
        <w:t xml:space="preserve">GitHub: </w:t>
      </w:r>
      <w:hyperlink r:id="rId15" w:history="1">
        <w:r w:rsidRPr="00550DB9">
          <w:rPr>
            <w:rStyle w:val="Hiperhivatkozs"/>
          </w:rPr>
          <w:t>https://github.com/</w:t>
        </w:r>
      </w:hyperlink>
      <w:bookmarkEnd w:id="26"/>
    </w:p>
    <w:p w14:paraId="4091B690" w14:textId="1FC8D1D3" w:rsidR="00550DB9" w:rsidRDefault="00550DB9" w:rsidP="00007471">
      <w:pPr>
        <w:pStyle w:val="Irodalomjegyzksor"/>
      </w:pPr>
      <w:bookmarkStart w:id="27" w:name="_Ref103268746"/>
      <w:r>
        <w:t xml:space="preserve">GitKraken: </w:t>
      </w:r>
      <w:hyperlink r:id="rId16" w:history="1">
        <w:r w:rsidRPr="00550DB9">
          <w:rPr>
            <w:rStyle w:val="Hiperhivatkozs"/>
          </w:rPr>
          <w:t>https://www.gitkraken.com/</w:t>
        </w:r>
      </w:hyperlink>
      <w:bookmarkEnd w:id="27"/>
    </w:p>
    <w:p w14:paraId="76266065" w14:textId="5571A9DC" w:rsidR="00550DB9" w:rsidRDefault="00550DB9" w:rsidP="00007471">
      <w:pPr>
        <w:pStyle w:val="Irodalomjegyzksor"/>
      </w:pPr>
      <w:bookmarkStart w:id="28" w:name="_Ref103290169"/>
      <w:r>
        <w:t xml:space="preserve">Visual Studio 2022: </w:t>
      </w:r>
      <w:hyperlink r:id="rId17" w:history="1">
        <w:r w:rsidRPr="00550DB9">
          <w:rPr>
            <w:rStyle w:val="Hiperhivatkozs"/>
          </w:rPr>
          <w:t>https://visualstudio.microsoft.com/vs/</w:t>
        </w:r>
      </w:hyperlink>
      <w:bookmarkEnd w:id="28"/>
    </w:p>
    <w:p w14:paraId="048E4646" w14:textId="04FF9CA0" w:rsidR="00550DB9" w:rsidRPr="009E47D8" w:rsidRDefault="00506FD6" w:rsidP="00007471">
      <w:pPr>
        <w:pStyle w:val="Irodalomjegyzksor"/>
        <w:rPr>
          <w:rStyle w:val="Hiperhivatkozs"/>
          <w:color w:val="auto"/>
          <w:u w:val="none"/>
        </w:rPr>
      </w:pPr>
      <w:bookmarkStart w:id="29" w:name="_Ref103290173"/>
      <w:r>
        <w:t xml:space="preserve">Resharper C++: </w:t>
      </w:r>
      <w:hyperlink r:id="rId18" w:history="1">
        <w:r w:rsidRPr="00506FD6">
          <w:rPr>
            <w:rStyle w:val="Hiperhivatkozs"/>
          </w:rPr>
          <w:t>https://www.jetbrains.com/resharper-cpp/</w:t>
        </w:r>
      </w:hyperlink>
      <w:bookmarkEnd w:id="29"/>
    </w:p>
    <w:p w14:paraId="5D286058" w14:textId="0CF9E6C3" w:rsidR="009E47D8" w:rsidRDefault="009E47D8" w:rsidP="00007471">
      <w:pPr>
        <w:pStyle w:val="Irodalomjegyzksor"/>
      </w:pPr>
      <w:bookmarkStart w:id="30" w:name="_Ref103290409"/>
      <w:r>
        <w:t xml:space="preserve">Visual Studio Code: </w:t>
      </w:r>
      <w:hyperlink r:id="rId19" w:history="1">
        <w:r w:rsidRPr="009E47D8">
          <w:rPr>
            <w:rStyle w:val="Hiperhivatkozs"/>
          </w:rPr>
          <w:t>https://code.visualstudio.com/</w:t>
        </w:r>
      </w:hyperlink>
      <w:bookmarkEnd w:id="30"/>
    </w:p>
    <w:p w14:paraId="31DCF445" w14:textId="55E04045" w:rsidR="009E47D8" w:rsidRDefault="009E47D8" w:rsidP="00007471">
      <w:pPr>
        <w:pStyle w:val="Irodalomjegyzksor"/>
      </w:pPr>
      <w:bookmarkStart w:id="31" w:name="_Ref103290416"/>
      <w:r>
        <w:t xml:space="preserve">CMake: </w:t>
      </w:r>
      <w:hyperlink r:id="rId20" w:history="1">
        <w:r w:rsidR="008363D7" w:rsidRPr="008363D7">
          <w:rPr>
            <w:rStyle w:val="Hiperhivatkozs"/>
          </w:rPr>
          <w:t>https://cmake.org/</w:t>
        </w:r>
      </w:hyperlink>
      <w:bookmarkEnd w:id="31"/>
    </w:p>
    <w:p w14:paraId="763D5A63" w14:textId="45F87FAF" w:rsidR="008363D7" w:rsidRDefault="004B544B" w:rsidP="00007471">
      <w:pPr>
        <w:pStyle w:val="Irodalomjegyzksor"/>
      </w:pPr>
      <w:r>
        <w:t xml:space="preserve">Vulkan SDK: </w:t>
      </w:r>
      <w:r w:rsidRPr="004B544B">
        <w:rPr>
          <w:rStyle w:val="Irodalomjegyzkforrs"/>
        </w:rPr>
        <w:t>LunarG,</w:t>
      </w:r>
      <w:r>
        <w:t xml:space="preserve"> </w:t>
      </w:r>
      <w:hyperlink r:id="rId21" w:history="1">
        <w:r w:rsidRPr="004B544B">
          <w:rPr>
            <w:rStyle w:val="Hiperhivatkozs"/>
          </w:rPr>
          <w:t>https://www.lunarg.com/vulkan-sdk/</w:t>
        </w:r>
      </w:hyperlink>
      <w:r w:rsidR="00DE7891">
        <w:t>,</w:t>
      </w:r>
      <w:r>
        <w:t xml:space="preserve"> (1.3.211.0</w:t>
      </w:r>
      <w:r w:rsidR="00DE7891">
        <w:t>, 2022. április</w:t>
      </w:r>
      <w:r>
        <w:t>)</w:t>
      </w:r>
    </w:p>
    <w:p w14:paraId="4DA6F7E7" w14:textId="2191050B" w:rsidR="00DE7891" w:rsidRDefault="00DE7891" w:rsidP="00007471">
      <w:pPr>
        <w:pStyle w:val="Irodalomjegyzksor"/>
      </w:pPr>
      <w:r>
        <w:t xml:space="preserve">GLFW: </w:t>
      </w:r>
      <w:hyperlink r:id="rId22" w:history="1">
        <w:r w:rsidRPr="00DE7891">
          <w:rPr>
            <w:rStyle w:val="Hiperhivatkozs"/>
          </w:rPr>
          <w:t>https://www.glfw.org/</w:t>
        </w:r>
      </w:hyperlink>
      <w:r>
        <w:t>, (3.3.4, 2021. október)</w:t>
      </w:r>
    </w:p>
    <w:p w14:paraId="537B36FC" w14:textId="2CBF4FA4" w:rsidR="00DE7891" w:rsidRDefault="00DE7891" w:rsidP="00007471">
      <w:pPr>
        <w:pStyle w:val="Irodalomjegyzksor"/>
      </w:pPr>
      <w:r>
        <w:t xml:space="preserve">GLM: </w:t>
      </w:r>
      <w:hyperlink r:id="rId23" w:history="1">
        <w:r w:rsidRPr="00DE7891">
          <w:rPr>
            <w:rStyle w:val="Hiperhivatkozs"/>
          </w:rPr>
          <w:t>https://github.com/g-truc/glm</w:t>
        </w:r>
      </w:hyperlink>
      <w:r>
        <w:t>, (0.9.9.8, 2020. április)</w:t>
      </w:r>
    </w:p>
    <w:p w14:paraId="425F02BF" w14:textId="4EA51847" w:rsidR="00DE7891" w:rsidRDefault="00DE7891" w:rsidP="00007471">
      <w:pPr>
        <w:pStyle w:val="Irodalomjegyzksor"/>
      </w:pPr>
      <w:r>
        <w:t>stb_image</w:t>
      </w:r>
      <w:r w:rsidR="001F5E94">
        <w:t xml:space="preserve">: </w:t>
      </w:r>
      <w:r w:rsidR="001F5E94" w:rsidRPr="001F5E94">
        <w:rPr>
          <w:rStyle w:val="Irodalomjegyzkforrs"/>
        </w:rPr>
        <w:t>stb, nothings:</w:t>
      </w:r>
      <w:r w:rsidR="001F5E94">
        <w:t xml:space="preserve"> </w:t>
      </w:r>
      <w:hyperlink r:id="rId24" w:history="1">
        <w:r w:rsidR="001F5E94" w:rsidRPr="001F5E94">
          <w:rPr>
            <w:rStyle w:val="Hiperhivatkozs"/>
          </w:rPr>
          <w:t>https://github.com/nothings/stb</w:t>
        </w:r>
      </w:hyperlink>
      <w:r w:rsidR="001F5E94">
        <w:t xml:space="preserve"> (2.27, 2021. október)</w:t>
      </w:r>
    </w:p>
    <w:p w14:paraId="1542CC6E" w14:textId="459C066D" w:rsidR="00DE7891" w:rsidRDefault="00DE7891" w:rsidP="00007471">
      <w:pPr>
        <w:pStyle w:val="Irodalomjegyzksor"/>
      </w:pPr>
      <w:r>
        <w:t>loguru</w:t>
      </w:r>
      <w:r w:rsidR="00CF2049">
        <w:t xml:space="preserve">: </w:t>
      </w:r>
      <w:r w:rsidR="00CF2049" w:rsidRPr="0012047D">
        <w:rPr>
          <w:rStyle w:val="Irodalomjegyzkforrs"/>
        </w:rPr>
        <w:t>loguru c++, emilk</w:t>
      </w:r>
      <w:r w:rsidR="0012047D" w:rsidRPr="0012047D">
        <w:rPr>
          <w:rStyle w:val="Irodalomjegyzkforrs"/>
        </w:rPr>
        <w:t>:</w:t>
      </w:r>
      <w:r w:rsidR="0012047D">
        <w:t xml:space="preserve"> </w:t>
      </w:r>
      <w:hyperlink r:id="rId25" w:history="1">
        <w:r w:rsidR="0012047D" w:rsidRPr="0012047D">
          <w:rPr>
            <w:rStyle w:val="Hiperhivatkozs"/>
          </w:rPr>
          <w:t>https://github.com/emilk/loguru</w:t>
        </w:r>
      </w:hyperlink>
      <w:r w:rsidR="0012047D">
        <w:t xml:space="preserve"> (2.1.0, 2019. szeptember)</w:t>
      </w:r>
    </w:p>
    <w:p w14:paraId="23A19C59" w14:textId="38095091" w:rsidR="00DE7891" w:rsidRDefault="00DE7891" w:rsidP="00007471">
      <w:pPr>
        <w:pStyle w:val="Irodalomjegyzksor"/>
      </w:pPr>
      <w:r>
        <w:t>tinyobjloader</w:t>
      </w:r>
      <w:r w:rsidR="0012047D">
        <w:t xml:space="preserve">: </w:t>
      </w:r>
      <w:hyperlink r:id="rId26" w:history="1">
        <w:r w:rsidR="0012047D" w:rsidRPr="0012047D">
          <w:rPr>
            <w:rStyle w:val="Hiperhivatkozs"/>
          </w:rPr>
          <w:t>https://github.com/tinyobjloader/tinyobjloader</w:t>
        </w:r>
      </w:hyperlink>
      <w:r w:rsidR="0012047D">
        <w:t xml:space="preserve"> (2.0-rc1, 2019. július)</w:t>
      </w:r>
    </w:p>
    <w:p w14:paraId="708BDBBA" w14:textId="7EDF603B" w:rsidR="00DE7891" w:rsidRDefault="00DE7891" w:rsidP="00007471">
      <w:pPr>
        <w:pStyle w:val="Irodalomjegyzksor"/>
      </w:pPr>
      <w:r>
        <w:t>ImGuizmo</w:t>
      </w:r>
      <w:r w:rsidR="0012047D">
        <w:t xml:space="preserve">: </w:t>
      </w:r>
      <w:r w:rsidR="0012047D" w:rsidRPr="0012047D">
        <w:rPr>
          <w:rStyle w:val="Irodalomjegyzkforrs"/>
        </w:rPr>
        <w:t>CedricGuillemet:</w:t>
      </w:r>
      <w:r w:rsidR="0012047D">
        <w:t xml:space="preserve"> </w:t>
      </w:r>
      <w:hyperlink r:id="rId27" w:history="1">
        <w:r w:rsidR="0012047D" w:rsidRPr="0012047D">
          <w:rPr>
            <w:rStyle w:val="Hiperhivatkozs"/>
          </w:rPr>
          <w:t>https://github.com/CedricGuillemet/ImGuizmo</w:t>
        </w:r>
      </w:hyperlink>
      <w:r w:rsidR="0012047D">
        <w:t xml:space="preserve"> (1.83, 2021. július)</w:t>
      </w:r>
    </w:p>
    <w:p w14:paraId="4C89A339" w14:textId="77777777" w:rsidR="00B50CAA" w:rsidRDefault="00B50CAA" w:rsidP="00816BCB">
      <w:pPr>
        <w:pStyle w:val="Fejezetcimszmozsnlkl"/>
      </w:pPr>
      <w:bookmarkStart w:id="32" w:name="_Toc103268771"/>
      <w:r>
        <w:lastRenderedPageBreak/>
        <w:t>Függelék</w:t>
      </w:r>
      <w:bookmarkEnd w:id="32"/>
    </w:p>
    <w:p w14:paraId="5747A86F" w14:textId="77777777" w:rsidR="00B50CAA" w:rsidRDefault="00B50CAA" w:rsidP="00B50CAA"/>
    <w:sectPr w:rsidR="00B50CAA" w:rsidSect="00D23BFC">
      <w:headerReference w:type="even" r:id="rId28"/>
      <w:footerReference w:type="default" r:id="rId2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FA49" w14:textId="77777777" w:rsidR="00783C82" w:rsidRDefault="00783C82">
      <w:r>
        <w:separator/>
      </w:r>
    </w:p>
  </w:endnote>
  <w:endnote w:type="continuationSeparator" w:id="0">
    <w:p w14:paraId="21BAB511" w14:textId="77777777" w:rsidR="00783C82" w:rsidRDefault="00783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6A59" w14:textId="77777777" w:rsidR="00783C82" w:rsidRDefault="00783C82">
      <w:r>
        <w:separator/>
      </w:r>
    </w:p>
  </w:footnote>
  <w:footnote w:type="continuationSeparator" w:id="0">
    <w:p w14:paraId="0BA585E1" w14:textId="77777777" w:rsidR="00783C82" w:rsidRDefault="00783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50A09C5E"/>
    <w:lvl w:ilvl="0" w:tplc="31F6277E">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07471"/>
    <w:rsid w:val="0001192F"/>
    <w:rsid w:val="00011B4E"/>
    <w:rsid w:val="00014058"/>
    <w:rsid w:val="00033281"/>
    <w:rsid w:val="00040036"/>
    <w:rsid w:val="000676F2"/>
    <w:rsid w:val="00085A5C"/>
    <w:rsid w:val="000A7483"/>
    <w:rsid w:val="000B53E0"/>
    <w:rsid w:val="000C2E3B"/>
    <w:rsid w:val="000C5177"/>
    <w:rsid w:val="0012047D"/>
    <w:rsid w:val="00162232"/>
    <w:rsid w:val="00171054"/>
    <w:rsid w:val="001A57BC"/>
    <w:rsid w:val="001F5E94"/>
    <w:rsid w:val="002102C3"/>
    <w:rsid w:val="0022379A"/>
    <w:rsid w:val="0022424F"/>
    <w:rsid w:val="00225F65"/>
    <w:rsid w:val="00227347"/>
    <w:rsid w:val="00267677"/>
    <w:rsid w:val="0027041A"/>
    <w:rsid w:val="002841F9"/>
    <w:rsid w:val="002A3C2A"/>
    <w:rsid w:val="002B2B46"/>
    <w:rsid w:val="002D0621"/>
    <w:rsid w:val="002D58A7"/>
    <w:rsid w:val="002D7DA9"/>
    <w:rsid w:val="002E1D2A"/>
    <w:rsid w:val="002F398E"/>
    <w:rsid w:val="00302BB3"/>
    <w:rsid w:val="00313013"/>
    <w:rsid w:val="00350AEC"/>
    <w:rsid w:val="00362FD4"/>
    <w:rsid w:val="0037381F"/>
    <w:rsid w:val="00390740"/>
    <w:rsid w:val="003A4CDB"/>
    <w:rsid w:val="003E70B1"/>
    <w:rsid w:val="003F5425"/>
    <w:rsid w:val="00410924"/>
    <w:rsid w:val="00420F94"/>
    <w:rsid w:val="00463735"/>
    <w:rsid w:val="0048395A"/>
    <w:rsid w:val="004851C7"/>
    <w:rsid w:val="00486C1A"/>
    <w:rsid w:val="004944AB"/>
    <w:rsid w:val="004A4B8D"/>
    <w:rsid w:val="004B544B"/>
    <w:rsid w:val="00502A30"/>
    <w:rsid w:val="00506FD6"/>
    <w:rsid w:val="005202C0"/>
    <w:rsid w:val="00527139"/>
    <w:rsid w:val="00550DB9"/>
    <w:rsid w:val="005524FC"/>
    <w:rsid w:val="00575BC2"/>
    <w:rsid w:val="00576495"/>
    <w:rsid w:val="00581A68"/>
    <w:rsid w:val="00595D58"/>
    <w:rsid w:val="005D3443"/>
    <w:rsid w:val="005E01E0"/>
    <w:rsid w:val="005F3404"/>
    <w:rsid w:val="0062185B"/>
    <w:rsid w:val="0063585C"/>
    <w:rsid w:val="006369E1"/>
    <w:rsid w:val="00641018"/>
    <w:rsid w:val="00650C7C"/>
    <w:rsid w:val="00675281"/>
    <w:rsid w:val="00681E99"/>
    <w:rsid w:val="00692605"/>
    <w:rsid w:val="006A1B7F"/>
    <w:rsid w:val="006B00FC"/>
    <w:rsid w:val="006D338C"/>
    <w:rsid w:val="006F512E"/>
    <w:rsid w:val="00700E3A"/>
    <w:rsid w:val="00730B3C"/>
    <w:rsid w:val="00760739"/>
    <w:rsid w:val="00770AFC"/>
    <w:rsid w:val="00783C82"/>
    <w:rsid w:val="00816BCB"/>
    <w:rsid w:val="008363D7"/>
    <w:rsid w:val="00854BDC"/>
    <w:rsid w:val="0086758F"/>
    <w:rsid w:val="00890C7A"/>
    <w:rsid w:val="008B21D4"/>
    <w:rsid w:val="008D312D"/>
    <w:rsid w:val="008E7228"/>
    <w:rsid w:val="0090541F"/>
    <w:rsid w:val="00940CB1"/>
    <w:rsid w:val="00974E7D"/>
    <w:rsid w:val="0098532E"/>
    <w:rsid w:val="009A32B9"/>
    <w:rsid w:val="009A3645"/>
    <w:rsid w:val="009B1582"/>
    <w:rsid w:val="009B1AB8"/>
    <w:rsid w:val="009C1C93"/>
    <w:rsid w:val="009C323B"/>
    <w:rsid w:val="009C5595"/>
    <w:rsid w:val="009E47D8"/>
    <w:rsid w:val="009E67D2"/>
    <w:rsid w:val="00A34DC4"/>
    <w:rsid w:val="00A64084"/>
    <w:rsid w:val="00AB511F"/>
    <w:rsid w:val="00AE05C4"/>
    <w:rsid w:val="00AE7899"/>
    <w:rsid w:val="00AF2042"/>
    <w:rsid w:val="00B13FD0"/>
    <w:rsid w:val="00B4104A"/>
    <w:rsid w:val="00B50CAA"/>
    <w:rsid w:val="00B6050D"/>
    <w:rsid w:val="00B96880"/>
    <w:rsid w:val="00BE0669"/>
    <w:rsid w:val="00BF4292"/>
    <w:rsid w:val="00C00B3C"/>
    <w:rsid w:val="00C171EB"/>
    <w:rsid w:val="00C2628B"/>
    <w:rsid w:val="00C2686E"/>
    <w:rsid w:val="00C31260"/>
    <w:rsid w:val="00C53F92"/>
    <w:rsid w:val="00C66991"/>
    <w:rsid w:val="00C73DEE"/>
    <w:rsid w:val="00C84464"/>
    <w:rsid w:val="00C92262"/>
    <w:rsid w:val="00C94815"/>
    <w:rsid w:val="00CF2049"/>
    <w:rsid w:val="00D07335"/>
    <w:rsid w:val="00D1632F"/>
    <w:rsid w:val="00D23BFC"/>
    <w:rsid w:val="00D429F2"/>
    <w:rsid w:val="00D53F5A"/>
    <w:rsid w:val="00D81927"/>
    <w:rsid w:val="00D95E2C"/>
    <w:rsid w:val="00DA547B"/>
    <w:rsid w:val="00DD6A58"/>
    <w:rsid w:val="00DE7891"/>
    <w:rsid w:val="00E07EE4"/>
    <w:rsid w:val="00E34939"/>
    <w:rsid w:val="00E42F0D"/>
    <w:rsid w:val="00E65BF6"/>
    <w:rsid w:val="00E714C8"/>
    <w:rsid w:val="00E8385C"/>
    <w:rsid w:val="00E86A0C"/>
    <w:rsid w:val="00EC37A4"/>
    <w:rsid w:val="00ED24FC"/>
    <w:rsid w:val="00EE1A1F"/>
    <w:rsid w:val="00EE2264"/>
    <w:rsid w:val="00EE31A9"/>
    <w:rsid w:val="00F01A8E"/>
    <w:rsid w:val="00F050F9"/>
    <w:rsid w:val="00F95F5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FCF3"/>
  <w15:docId w15:val="{DC24D91F-9E6A-4D2C-9329-E2100996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6050D"/>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1Char">
    <w:name w:val="Címsor 1 Char"/>
    <w:basedOn w:val="Bekezdsalapbettpusa"/>
    <w:link w:val="Cmsor1"/>
    <w:uiPriority w:val="9"/>
    <w:rsid w:val="00C92262"/>
    <w:rPr>
      <w:rFonts w:cs="Arial"/>
      <w:b/>
      <w:bCs/>
      <w:kern w:val="32"/>
      <w:sz w:val="36"/>
      <w:szCs w:val="32"/>
      <w:lang w:eastAsia="en-US"/>
    </w:rPr>
  </w:style>
  <w:style w:type="paragraph" w:styleId="Irodalomjegyzk">
    <w:name w:val="Bibliography"/>
    <w:basedOn w:val="Norml"/>
    <w:next w:val="Norml"/>
    <w:uiPriority w:val="37"/>
    <w:unhideWhenUsed/>
    <w:rsid w:val="00C92262"/>
  </w:style>
  <w:style w:type="character" w:styleId="Feloldatlanmegemlts">
    <w:name w:val="Unresolved Mention"/>
    <w:basedOn w:val="Bekezdsalapbettpusa"/>
    <w:uiPriority w:val="99"/>
    <w:semiHidden/>
    <w:unhideWhenUsed/>
    <w:rsid w:val="00EE31A9"/>
    <w:rPr>
      <w:color w:val="605E5C"/>
      <w:shd w:val="clear" w:color="auto" w:fill="E1DFDD"/>
    </w:rPr>
  </w:style>
  <w:style w:type="character" w:styleId="Mrltotthiperhivatkozs">
    <w:name w:val="FollowedHyperlink"/>
    <w:basedOn w:val="Bekezdsalapbettpusa"/>
    <w:rsid w:val="000074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9636">
      <w:bodyDiv w:val="1"/>
      <w:marLeft w:val="0"/>
      <w:marRight w:val="0"/>
      <w:marTop w:val="0"/>
      <w:marBottom w:val="0"/>
      <w:divBdr>
        <w:top w:val="none" w:sz="0" w:space="0" w:color="auto"/>
        <w:left w:val="none" w:sz="0" w:space="0" w:color="auto"/>
        <w:bottom w:val="none" w:sz="0" w:space="0" w:color="auto"/>
        <w:right w:val="none" w:sz="0" w:space="0" w:color="auto"/>
      </w:divBdr>
    </w:div>
    <w:div w:id="274220028">
      <w:bodyDiv w:val="1"/>
      <w:marLeft w:val="0"/>
      <w:marRight w:val="0"/>
      <w:marTop w:val="0"/>
      <w:marBottom w:val="0"/>
      <w:divBdr>
        <w:top w:val="none" w:sz="0" w:space="0" w:color="auto"/>
        <w:left w:val="none" w:sz="0" w:space="0" w:color="auto"/>
        <w:bottom w:val="none" w:sz="0" w:space="0" w:color="auto"/>
        <w:right w:val="none" w:sz="0" w:space="0" w:color="auto"/>
      </w:divBdr>
    </w:div>
    <w:div w:id="611286603">
      <w:bodyDiv w:val="1"/>
      <w:marLeft w:val="0"/>
      <w:marRight w:val="0"/>
      <w:marTop w:val="0"/>
      <w:marBottom w:val="0"/>
      <w:divBdr>
        <w:top w:val="none" w:sz="0" w:space="0" w:color="auto"/>
        <w:left w:val="none" w:sz="0" w:space="0" w:color="auto"/>
        <w:bottom w:val="none" w:sz="0" w:space="0" w:color="auto"/>
        <w:right w:val="none" w:sz="0" w:space="0" w:color="auto"/>
      </w:divBdr>
    </w:div>
    <w:div w:id="770708202">
      <w:bodyDiv w:val="1"/>
      <w:marLeft w:val="0"/>
      <w:marRight w:val="0"/>
      <w:marTop w:val="0"/>
      <w:marBottom w:val="0"/>
      <w:divBdr>
        <w:top w:val="none" w:sz="0" w:space="0" w:color="auto"/>
        <w:left w:val="none" w:sz="0" w:space="0" w:color="auto"/>
        <w:bottom w:val="none" w:sz="0" w:space="0" w:color="auto"/>
        <w:right w:val="none" w:sz="0" w:space="0" w:color="auto"/>
      </w:divBdr>
    </w:div>
    <w:div w:id="859390741">
      <w:bodyDiv w:val="1"/>
      <w:marLeft w:val="0"/>
      <w:marRight w:val="0"/>
      <w:marTop w:val="0"/>
      <w:marBottom w:val="0"/>
      <w:divBdr>
        <w:top w:val="none" w:sz="0" w:space="0" w:color="auto"/>
        <w:left w:val="none" w:sz="0" w:space="0" w:color="auto"/>
        <w:bottom w:val="none" w:sz="0" w:space="0" w:color="auto"/>
        <w:right w:val="none" w:sz="0" w:space="0" w:color="auto"/>
      </w:divBdr>
    </w:div>
    <w:div w:id="1008948974">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83588093">
      <w:bodyDiv w:val="1"/>
      <w:marLeft w:val="0"/>
      <w:marRight w:val="0"/>
      <w:marTop w:val="0"/>
      <w:marBottom w:val="0"/>
      <w:divBdr>
        <w:top w:val="none" w:sz="0" w:space="0" w:color="auto"/>
        <w:left w:val="none" w:sz="0" w:space="0" w:color="auto"/>
        <w:bottom w:val="none" w:sz="0" w:space="0" w:color="auto"/>
        <w:right w:val="none" w:sz="0" w:space="0" w:color="auto"/>
      </w:divBdr>
    </w:div>
    <w:div w:id="1249847132">
      <w:bodyDiv w:val="1"/>
      <w:marLeft w:val="0"/>
      <w:marRight w:val="0"/>
      <w:marTop w:val="0"/>
      <w:marBottom w:val="0"/>
      <w:divBdr>
        <w:top w:val="none" w:sz="0" w:space="0" w:color="auto"/>
        <w:left w:val="none" w:sz="0" w:space="0" w:color="auto"/>
        <w:bottom w:val="none" w:sz="0" w:space="0" w:color="auto"/>
        <w:right w:val="none" w:sz="0" w:space="0" w:color="auto"/>
      </w:divBdr>
    </w:div>
    <w:div w:id="190691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cornut/imgui" TargetMode="External"/><Relationship Id="rId18" Type="http://schemas.openxmlformats.org/officeDocument/2006/relationships/hyperlink" Target="https://www.jetbrains.com/resharper-cpp/" TargetMode="External"/><Relationship Id="rId26" Type="http://schemas.openxmlformats.org/officeDocument/2006/relationships/hyperlink" Target="https://github.com/tinyobjloader/tinyobjloader" TargetMode="External"/><Relationship Id="rId3" Type="http://schemas.openxmlformats.org/officeDocument/2006/relationships/styles" Target="styles.xml"/><Relationship Id="rId21" Type="http://schemas.openxmlformats.org/officeDocument/2006/relationships/hyperlink" Target="https://www.lunarg.com/vulkan-sdk/" TargetMode="External"/><Relationship Id="rId7" Type="http://schemas.openxmlformats.org/officeDocument/2006/relationships/endnotes" Target="endnotes.xml"/><Relationship Id="rId12" Type="http://schemas.openxmlformats.org/officeDocument/2006/relationships/hyperlink" Target="https://github.com/KhronosGroup/Vulkan-Hpp" TargetMode="External"/><Relationship Id="rId17" Type="http://schemas.openxmlformats.org/officeDocument/2006/relationships/hyperlink" Target="https://visualstudio.microsoft.com/vs/" TargetMode="External"/><Relationship Id="rId25" Type="http://schemas.openxmlformats.org/officeDocument/2006/relationships/hyperlink" Target="https://github.com/emilk/loguru" TargetMode="External"/><Relationship Id="rId2" Type="http://schemas.openxmlformats.org/officeDocument/2006/relationships/numbering" Target="numbering.xml"/><Relationship Id="rId16" Type="http://schemas.openxmlformats.org/officeDocument/2006/relationships/hyperlink" Target="https://www.gitkraken.com/" TargetMode="External"/><Relationship Id="rId20" Type="http://schemas.openxmlformats.org/officeDocument/2006/relationships/hyperlink" Target="https://cmake.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lkan-tutorial.com/" TargetMode="External"/><Relationship Id="rId24" Type="http://schemas.openxmlformats.org/officeDocument/2006/relationships/hyperlink" Target="https://github.com/nothings/stb"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s://github.com/g-truc/gl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code.visualstudio.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playlist?list=PL8327DO66nu9qYVKLDmdLW_84-yE4auCR" TargetMode="External"/><Relationship Id="rId22" Type="http://schemas.openxmlformats.org/officeDocument/2006/relationships/hyperlink" Target="https://www.glfw.org/" TargetMode="External"/><Relationship Id="rId27" Type="http://schemas.openxmlformats.org/officeDocument/2006/relationships/hyperlink" Target="https://github.com/CedricGuillemet/ImGuizmo"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B4B4B4"/>
      </a:dk1>
      <a:lt1>
        <a:sysClr val="window" lastClr="2121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asd</b:Tag>
    <b:SourceType>InternetSite</b:SourceType>
    <b:Guid>{71231F83-59AC-4D5E-B980-871BA7A018F9}</b:Guid>
    <b:Title>asd</b:Title>
    <b:InternetSiteTitle>addd</b:InternetSiteTitle>
    <b:URL>asdda</b:URL>
    <b:RefOrder>2</b:RefOrder>
  </b:Source>
  <b:Source>
    <b:Tag>daa</b:Tag>
    <b:SourceType>DocumentFromInternetSite</b:SourceType>
    <b:Guid>{8000CA5C-596E-4082-8966-A6BA6A165F6D}</b:Guid>
    <b:Title>daa</b:Title>
    <b:URL>http://asd.com</b:URL>
    <b:RefOrder>1</b:RefOrder>
  </b:Source>
</b:Sources>
</file>

<file path=customXml/itemProps1.xml><?xml version="1.0" encoding="utf-8"?>
<ds:datastoreItem xmlns:ds="http://schemas.openxmlformats.org/officeDocument/2006/customXml" ds:itemID="{C6BDA30C-EAD5-4DB6-8513-21AF8997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1433</TotalTime>
  <Pages>14</Pages>
  <Words>1852</Words>
  <Characters>12785</Characters>
  <Application>Microsoft Office Word</Application>
  <DocSecurity>0</DocSecurity>
  <Lines>106</Lines>
  <Paragraphs>29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3D világ tervezését támogató alkalmazás készítése</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Fridvalszky András</Manager>
  <Company>Irányítástechnika és Informatika Tanszék</Company>
  <LinksUpToDate>false</LinksUpToDate>
  <CharactersWithSpaces>14608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világ tervezését támogató alkalmazás készítése</dc:title>
  <dc:subject/>
  <dc:creator>Borbás András</dc:creator>
  <cp:keywords/>
  <dc:description/>
  <cp:lastModifiedBy>Borbás András</cp:lastModifiedBy>
  <cp:revision>6</cp:revision>
  <cp:lastPrinted>2002-07-08T12:51:00Z</cp:lastPrinted>
  <dcterms:created xsi:type="dcterms:W3CDTF">2020-12-26T16:34:00Z</dcterms:created>
  <dcterms:modified xsi:type="dcterms:W3CDTF">2022-05-12T23:01:00Z</dcterms:modified>
</cp:coreProperties>
</file>